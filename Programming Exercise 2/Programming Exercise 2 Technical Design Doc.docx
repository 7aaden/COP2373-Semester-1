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AE3D" w14:textId="77777777" w:rsidR="00080C97" w:rsidRDefault="000A79C5">
      <w:pPr>
        <w:pStyle w:val="NoSpacing"/>
      </w:pPr>
      <w:r>
        <w:t xml:space="preserve">Aaden Gabriel </w:t>
      </w:r>
      <w:proofErr w:type="spellStart"/>
      <w:r>
        <w:t>Abarintos</w:t>
      </w:r>
      <w:proofErr w:type="spellEnd"/>
    </w:p>
    <w:p w14:paraId="01C23F64" w14:textId="77777777" w:rsidR="00080C97" w:rsidRDefault="000A79C5">
      <w:pPr>
        <w:pStyle w:val="NoSpacing"/>
      </w:pPr>
      <w:r>
        <w:t>Susan Melichar</w:t>
      </w:r>
    </w:p>
    <w:p w14:paraId="1406A204" w14:textId="77777777" w:rsidR="00080C97" w:rsidRDefault="000A79C5">
      <w:pPr>
        <w:pStyle w:val="NoSpacing"/>
      </w:pPr>
      <w:r>
        <w:t>COP 2373</w:t>
      </w:r>
    </w:p>
    <w:p w14:paraId="5D824041" w14:textId="2FB4E135" w:rsidR="007D4B2F" w:rsidRDefault="000A79C5">
      <w:pPr>
        <w:pStyle w:val="NoSpacing"/>
      </w:pPr>
      <w:r>
        <w:t>2</w:t>
      </w:r>
      <w:r w:rsidR="00EA0C06">
        <w:t>1</w:t>
      </w:r>
      <w:r>
        <w:t xml:space="preserve"> </w:t>
      </w:r>
      <w:r w:rsidR="00EA0C06">
        <w:t xml:space="preserve">September </w:t>
      </w:r>
      <w:r>
        <w:t>2025</w:t>
      </w:r>
    </w:p>
    <w:p w14:paraId="68E7F56C" w14:textId="6301F37F" w:rsidR="00080C97" w:rsidRDefault="000A79C5" w:rsidP="000A79C5">
      <w:pPr>
        <w:pStyle w:val="Title"/>
      </w:pPr>
      <w:r>
        <w:t xml:space="preserve">Programming Exercise </w:t>
      </w:r>
      <w:r w:rsidR="00EA0C06">
        <w:t>2</w:t>
      </w:r>
    </w:p>
    <w:p w14:paraId="25BF1B16" w14:textId="77777777" w:rsidR="000A79C5" w:rsidRPr="008C16C1" w:rsidRDefault="000A79C5" w:rsidP="000A79C5">
      <w:pPr>
        <w:ind w:firstLine="0"/>
        <w:rPr>
          <w:b/>
          <w:bCs/>
        </w:rPr>
      </w:pPr>
      <w:r w:rsidRPr="008C16C1">
        <w:rPr>
          <w:b/>
          <w:bCs/>
        </w:rPr>
        <w:t>Programming Description:</w:t>
      </w:r>
    </w:p>
    <w:p w14:paraId="2F7ECF38" w14:textId="1230ECD5" w:rsidR="00C850DF" w:rsidRDefault="000A79C5" w:rsidP="00C850DF">
      <w:r>
        <w:t xml:space="preserve">This program writes </w:t>
      </w:r>
      <w:r w:rsidR="00A2121E">
        <w:t xml:space="preserve">an application that creates a list of 30 keywords/phrases </w:t>
      </w:r>
      <w:r w:rsidR="00651869">
        <w:t>commonly found in spam, also known as phishing or junk mail, and receives the user's email as input</w:t>
      </w:r>
      <w:r w:rsidR="00A2121E">
        <w:t xml:space="preserve">. The program then looks at each individual word in the email to check if </w:t>
      </w:r>
      <w:r w:rsidR="00651869">
        <w:t>it is</w:t>
      </w:r>
      <w:r w:rsidR="00A2121E">
        <w:t xml:space="preserve"> in the list. After doing so, the program then displays the likelihood that the email is spam, the “score” of the email—basically how </w:t>
      </w:r>
      <w:r w:rsidR="00651869">
        <w:t>many</w:t>
      </w:r>
      <w:r w:rsidR="00A2121E">
        <w:t xml:space="preserve"> keywords are in the email—and counts how many phrases are in the email.</w:t>
      </w:r>
    </w:p>
    <w:p w14:paraId="2EE061F9" w14:textId="77777777" w:rsidR="00C850DF" w:rsidRDefault="00C850DF" w:rsidP="00C850DF"/>
    <w:p w14:paraId="711B63FF" w14:textId="77777777" w:rsidR="000A79C5" w:rsidRDefault="00C850DF" w:rsidP="000A79C5">
      <w:pPr>
        <w:ind w:firstLine="0"/>
        <w:rPr>
          <w:b/>
          <w:bCs/>
        </w:rPr>
      </w:pPr>
      <w:r>
        <w:rPr>
          <w:b/>
          <w:bCs/>
        </w:rPr>
        <w:t>Global Variables:</w:t>
      </w:r>
    </w:p>
    <w:p w14:paraId="79359081" w14:textId="2C559B80" w:rsidR="00C850DF" w:rsidRPr="00C850DF" w:rsidRDefault="00A2121E" w:rsidP="00A2121E">
      <w:pPr>
        <w:pStyle w:val="ListParagraph"/>
        <w:numPr>
          <w:ilvl w:val="0"/>
          <w:numId w:val="24"/>
        </w:numPr>
      </w:pPr>
      <w:r>
        <w:t>None.</w:t>
      </w:r>
    </w:p>
    <w:p w14:paraId="16F596E8" w14:textId="77777777" w:rsidR="000A79C5" w:rsidRDefault="000A79C5" w:rsidP="004D3119">
      <w:pPr>
        <w:ind w:firstLine="0"/>
      </w:pPr>
      <w:r w:rsidRPr="004D3119">
        <w:rPr>
          <w:b/>
          <w:bCs/>
        </w:rPr>
        <w:t>Functions:</w:t>
      </w:r>
    </w:p>
    <w:p w14:paraId="66AB0770" w14:textId="3192B316" w:rsidR="004D3119" w:rsidRDefault="004D3119" w:rsidP="004D3119">
      <w:pPr>
        <w:pStyle w:val="ListParagraph"/>
        <w:numPr>
          <w:ilvl w:val="0"/>
          <w:numId w:val="22"/>
        </w:numPr>
      </w:pPr>
      <w:r w:rsidRPr="00C850DF">
        <w:rPr>
          <w:i/>
          <w:iCs/>
        </w:rPr>
        <w:t>Function Name</w:t>
      </w:r>
      <w:r>
        <w:t xml:space="preserve">: </w:t>
      </w:r>
      <w:proofErr w:type="spellStart"/>
      <w:r>
        <w:t>s</w:t>
      </w:r>
      <w:r w:rsidR="00A2121E">
        <w:t>can_</w:t>
      </w:r>
      <w:proofErr w:type="gramStart"/>
      <w:r w:rsidR="00A2121E">
        <w:t>message</w:t>
      </w:r>
      <w:proofErr w:type="spellEnd"/>
      <w:r>
        <w:t>(</w:t>
      </w:r>
      <w:proofErr w:type="gramEnd"/>
      <w:r>
        <w:t>)</w:t>
      </w:r>
    </w:p>
    <w:p w14:paraId="4A4946A1" w14:textId="0F4D5EFC" w:rsidR="004D3119" w:rsidRDefault="004D3119" w:rsidP="004D3119">
      <w:pPr>
        <w:pStyle w:val="ListParagraph"/>
        <w:numPr>
          <w:ilvl w:val="1"/>
          <w:numId w:val="22"/>
        </w:numPr>
      </w:pPr>
      <w:r w:rsidRPr="00A61EAE">
        <w:rPr>
          <w:u w:val="single"/>
        </w:rPr>
        <w:t>Description</w:t>
      </w:r>
      <w:r>
        <w:t>: This function</w:t>
      </w:r>
      <w:r w:rsidR="00A2121E">
        <w:t xml:space="preserve"> scans the email for potential spam keywords, and counts how many keywords appear and keeps track of the spam score.</w:t>
      </w:r>
    </w:p>
    <w:p w14:paraId="78275A63" w14:textId="77777777" w:rsidR="00A61EAE" w:rsidRDefault="00A61EAE" w:rsidP="00A61EAE">
      <w:pPr>
        <w:ind w:left="1080" w:firstLine="0"/>
      </w:pPr>
    </w:p>
    <w:p w14:paraId="18C3883F" w14:textId="437C3B46" w:rsidR="004D3119" w:rsidRDefault="004D3119" w:rsidP="004D3119">
      <w:pPr>
        <w:pStyle w:val="ListParagraph"/>
        <w:numPr>
          <w:ilvl w:val="1"/>
          <w:numId w:val="22"/>
        </w:numPr>
      </w:pPr>
      <w:r w:rsidRPr="00C850DF">
        <w:rPr>
          <w:u w:val="single"/>
        </w:rPr>
        <w:t>Parameters</w:t>
      </w:r>
      <w:r>
        <w:t>:</w:t>
      </w:r>
      <w:r w:rsidR="00C850DF">
        <w:t xml:space="preserve"> </w:t>
      </w:r>
    </w:p>
    <w:p w14:paraId="21FCBD98" w14:textId="4A89C411" w:rsidR="00044884" w:rsidRDefault="00044884" w:rsidP="00044884">
      <w:pPr>
        <w:pStyle w:val="ListParagraph"/>
        <w:numPr>
          <w:ilvl w:val="2"/>
          <w:numId w:val="22"/>
        </w:numPr>
      </w:pPr>
      <w:r>
        <w:t>message</w:t>
      </w:r>
      <w:r w:rsidR="00651869">
        <w:t>: the email text that the user will input to check for spam.</w:t>
      </w:r>
    </w:p>
    <w:p w14:paraId="384435A9" w14:textId="107426D2" w:rsidR="00044884" w:rsidRDefault="00651869" w:rsidP="00044884">
      <w:pPr>
        <w:pStyle w:val="ListParagraph"/>
        <w:numPr>
          <w:ilvl w:val="2"/>
          <w:numId w:val="22"/>
        </w:numPr>
      </w:pPr>
      <w:r>
        <w:t>k</w:t>
      </w:r>
      <w:r w:rsidR="00044884">
        <w:t>eywords</w:t>
      </w:r>
      <w:r>
        <w:t>: the list of 30 spam keywords/phrases that the program will check for in the message.</w:t>
      </w:r>
    </w:p>
    <w:p w14:paraId="204E8B2A" w14:textId="77777777" w:rsidR="00A61EAE" w:rsidRDefault="00A61EAE" w:rsidP="00A61EAE">
      <w:pPr>
        <w:ind w:firstLine="0"/>
      </w:pPr>
    </w:p>
    <w:p w14:paraId="003D9F88" w14:textId="77777777" w:rsidR="004D3119" w:rsidRDefault="004D3119" w:rsidP="004D3119">
      <w:pPr>
        <w:pStyle w:val="ListParagraph"/>
        <w:numPr>
          <w:ilvl w:val="1"/>
          <w:numId w:val="22"/>
        </w:numPr>
      </w:pPr>
      <w:r w:rsidRPr="00C850DF">
        <w:rPr>
          <w:u w:val="single"/>
        </w:rPr>
        <w:t>Variables</w:t>
      </w:r>
      <w:r>
        <w:t>:</w:t>
      </w:r>
    </w:p>
    <w:p w14:paraId="571DCCA4" w14:textId="4D22146A" w:rsidR="00A61EAE" w:rsidRDefault="00A2121E" w:rsidP="00A61EAE">
      <w:pPr>
        <w:pStyle w:val="ListParagraph"/>
        <w:numPr>
          <w:ilvl w:val="2"/>
          <w:numId w:val="22"/>
        </w:numPr>
      </w:pPr>
      <w:proofErr w:type="spellStart"/>
      <w:r>
        <w:t>msg_lower</w:t>
      </w:r>
      <w:proofErr w:type="spellEnd"/>
      <w:r w:rsidR="00C850DF">
        <w:t xml:space="preserve">: </w:t>
      </w:r>
      <w:r>
        <w:t>the input of the user, except all the letters are converted into lowercase.</w:t>
      </w:r>
    </w:p>
    <w:p w14:paraId="2D409E2D" w14:textId="4DA3EB84" w:rsidR="00A61EAE" w:rsidRDefault="00A2121E" w:rsidP="00A61EAE">
      <w:pPr>
        <w:pStyle w:val="ListParagraph"/>
        <w:numPr>
          <w:ilvl w:val="2"/>
          <w:numId w:val="22"/>
        </w:numPr>
      </w:pPr>
      <w:r>
        <w:t>words: the list of the original words from the message as a list of individual terms.</w:t>
      </w:r>
    </w:p>
    <w:p w14:paraId="2300EA1C" w14:textId="3F1AEC70" w:rsidR="00C850DF" w:rsidRDefault="00A2121E" w:rsidP="00C850DF">
      <w:pPr>
        <w:pStyle w:val="ListParagraph"/>
        <w:numPr>
          <w:ilvl w:val="2"/>
          <w:numId w:val="22"/>
        </w:numPr>
      </w:pPr>
      <w:r>
        <w:t>matches: an empty dictionary that stores how many spam words there are.</w:t>
      </w:r>
    </w:p>
    <w:p w14:paraId="7557CCF5" w14:textId="211D3705" w:rsidR="00044884" w:rsidRDefault="00044884" w:rsidP="00C850DF">
      <w:pPr>
        <w:pStyle w:val="ListParagraph"/>
        <w:numPr>
          <w:ilvl w:val="2"/>
          <w:numId w:val="22"/>
        </w:numPr>
      </w:pPr>
      <w:r>
        <w:t>score: accumulator variable to keep count of the “spam score.”</w:t>
      </w:r>
    </w:p>
    <w:p w14:paraId="7521EBC4" w14:textId="77777777" w:rsidR="00A61EAE" w:rsidRDefault="00A61EAE" w:rsidP="00A61EAE">
      <w:pPr>
        <w:ind w:firstLine="0"/>
      </w:pPr>
    </w:p>
    <w:p w14:paraId="315EB5DD" w14:textId="77777777" w:rsidR="004D3119" w:rsidRDefault="004D3119" w:rsidP="004D3119">
      <w:pPr>
        <w:pStyle w:val="ListParagraph"/>
        <w:numPr>
          <w:ilvl w:val="1"/>
          <w:numId w:val="22"/>
        </w:numPr>
      </w:pPr>
      <w:r w:rsidRPr="00C850DF">
        <w:rPr>
          <w:u w:val="single"/>
        </w:rPr>
        <w:t>Logical Steps</w:t>
      </w:r>
      <w:r>
        <w:t>:</w:t>
      </w:r>
    </w:p>
    <w:p w14:paraId="1973BC46" w14:textId="77777777" w:rsidR="00C850DF" w:rsidRDefault="00C850DF" w:rsidP="00C850DF">
      <w:pPr>
        <w:pStyle w:val="ListParagraph"/>
        <w:numPr>
          <w:ilvl w:val="2"/>
          <w:numId w:val="22"/>
        </w:numPr>
      </w:pPr>
      <w:r>
        <w:t>Initialize the variables</w:t>
      </w:r>
    </w:p>
    <w:p w14:paraId="080A8CDE" w14:textId="16C73C6C" w:rsidR="00C850DF" w:rsidRDefault="00C850DF" w:rsidP="00C850DF">
      <w:pPr>
        <w:pStyle w:val="ListParagraph"/>
        <w:numPr>
          <w:ilvl w:val="2"/>
          <w:numId w:val="22"/>
        </w:numPr>
      </w:pPr>
      <w:r>
        <w:t>Create a</w:t>
      </w:r>
      <w:r w:rsidR="00044884">
        <w:t xml:space="preserve"> for loop to look through each keyword in the list and check if it is within the email.</w:t>
      </w:r>
    </w:p>
    <w:p w14:paraId="17CAE669" w14:textId="45E14E65" w:rsidR="00C850DF" w:rsidRDefault="00C850DF" w:rsidP="00C850DF">
      <w:pPr>
        <w:pStyle w:val="ListParagraph"/>
        <w:numPr>
          <w:ilvl w:val="2"/>
          <w:numId w:val="22"/>
        </w:numPr>
      </w:pPr>
      <w:r>
        <w:t xml:space="preserve">Create an if statement to </w:t>
      </w:r>
      <w:r w:rsidR="00044884">
        <w:t>make sure that a keyword that is not a singular keyword but is a phrase is counted.</w:t>
      </w:r>
    </w:p>
    <w:p w14:paraId="5DF601BD" w14:textId="257F0041" w:rsidR="00A61EAE" w:rsidRDefault="00044884" w:rsidP="00A61EAE">
      <w:pPr>
        <w:pStyle w:val="ListParagraph"/>
        <w:numPr>
          <w:ilvl w:val="2"/>
          <w:numId w:val="22"/>
        </w:numPr>
      </w:pPr>
      <w:r>
        <w:t xml:space="preserve">Create another if statement to store matched </w:t>
      </w:r>
      <w:r w:rsidR="00651869">
        <w:t>keywords</w:t>
      </w:r>
      <w:r>
        <w:t xml:space="preserve"> in the dictionary and add points to the “spam score.”</w:t>
      </w:r>
    </w:p>
    <w:p w14:paraId="4F4F1FA2" w14:textId="2A6F7980" w:rsidR="00044884" w:rsidRDefault="00044884" w:rsidP="00A61EAE">
      <w:pPr>
        <w:pStyle w:val="ListParagraph"/>
        <w:numPr>
          <w:ilvl w:val="2"/>
          <w:numId w:val="22"/>
        </w:numPr>
      </w:pPr>
      <w:r>
        <w:t>Return the spam score and the number of matched keywords.</w:t>
      </w:r>
    </w:p>
    <w:p w14:paraId="41ADA752" w14:textId="77777777" w:rsidR="00A61EAE" w:rsidRDefault="00A61EAE" w:rsidP="00A61EAE"/>
    <w:p w14:paraId="3DF8D1B3" w14:textId="4EF13AF5" w:rsidR="00C850DF" w:rsidRDefault="004D3119" w:rsidP="00C850DF">
      <w:pPr>
        <w:pStyle w:val="ListParagraph"/>
        <w:numPr>
          <w:ilvl w:val="1"/>
          <w:numId w:val="22"/>
        </w:numPr>
      </w:pPr>
      <w:r w:rsidRPr="00C850DF">
        <w:rPr>
          <w:u w:val="single"/>
        </w:rPr>
        <w:t>Returns</w:t>
      </w:r>
      <w:r>
        <w:t>:</w:t>
      </w:r>
      <w:r w:rsidR="00C850DF">
        <w:t xml:space="preserve"> The function returns the</w:t>
      </w:r>
      <w:r w:rsidR="00044884">
        <w:t xml:space="preserve"> score and the number of matched keywords.</w:t>
      </w:r>
    </w:p>
    <w:p w14:paraId="0D91A2DC" w14:textId="77777777" w:rsidR="00A61EAE" w:rsidRDefault="00A61EAE" w:rsidP="00A61EAE">
      <w:pPr>
        <w:pStyle w:val="ListParagraph"/>
        <w:ind w:firstLine="0"/>
      </w:pPr>
    </w:p>
    <w:p w14:paraId="27219BCE" w14:textId="77777777" w:rsidR="00A61EAE" w:rsidRDefault="00A61EAE" w:rsidP="00A61EAE">
      <w:pPr>
        <w:pStyle w:val="ListParagraph"/>
        <w:ind w:firstLine="0"/>
      </w:pPr>
    </w:p>
    <w:p w14:paraId="4F62E50F" w14:textId="1957E0AA" w:rsidR="004D3119" w:rsidRDefault="004D3119" w:rsidP="004D3119">
      <w:pPr>
        <w:pStyle w:val="ListParagraph"/>
        <w:numPr>
          <w:ilvl w:val="0"/>
          <w:numId w:val="22"/>
        </w:numPr>
      </w:pPr>
      <w:r w:rsidRPr="00C850DF">
        <w:rPr>
          <w:i/>
          <w:iCs/>
        </w:rPr>
        <w:t>Function Name</w:t>
      </w:r>
      <w:r>
        <w:t xml:space="preserve">: </w:t>
      </w:r>
      <w:proofErr w:type="spellStart"/>
      <w:r w:rsidR="00044884">
        <w:t>rate_</w:t>
      </w:r>
      <w:proofErr w:type="gramStart"/>
      <w:r w:rsidR="00044884">
        <w:t>score</w:t>
      </w:r>
      <w:proofErr w:type="spellEnd"/>
      <w:r>
        <w:t>(</w:t>
      </w:r>
      <w:proofErr w:type="gramEnd"/>
      <w:r>
        <w:t>)</w:t>
      </w:r>
    </w:p>
    <w:p w14:paraId="1FFA4545" w14:textId="6D7C2C1E" w:rsidR="004D3119" w:rsidRDefault="004D3119" w:rsidP="004D3119">
      <w:pPr>
        <w:pStyle w:val="ListParagraph"/>
        <w:numPr>
          <w:ilvl w:val="1"/>
          <w:numId w:val="22"/>
        </w:numPr>
      </w:pPr>
      <w:r w:rsidRPr="00C850DF">
        <w:rPr>
          <w:u w:val="single"/>
        </w:rPr>
        <w:lastRenderedPageBreak/>
        <w:t>Description</w:t>
      </w:r>
      <w:r>
        <w:t>:</w:t>
      </w:r>
      <w:r w:rsidR="00C850DF">
        <w:t xml:space="preserve"> This function</w:t>
      </w:r>
      <w:r w:rsidR="00044884">
        <w:t xml:space="preserve"> uses the returned score from </w:t>
      </w:r>
      <w:proofErr w:type="spellStart"/>
      <w:r w:rsidR="00044884">
        <w:t>scan_</w:t>
      </w:r>
      <w:proofErr w:type="gramStart"/>
      <w:r w:rsidR="00044884">
        <w:t>message</w:t>
      </w:r>
      <w:proofErr w:type="spellEnd"/>
      <w:r w:rsidR="00044884">
        <w:t>(</w:t>
      </w:r>
      <w:proofErr w:type="gramEnd"/>
      <w:r w:rsidR="00044884">
        <w:t>) and uses that score to give an appropriate spam likelihood message.</w:t>
      </w:r>
    </w:p>
    <w:p w14:paraId="5F403338" w14:textId="21B981CF" w:rsidR="004D3119" w:rsidRDefault="004D3119" w:rsidP="004D3119">
      <w:pPr>
        <w:pStyle w:val="ListParagraph"/>
        <w:numPr>
          <w:ilvl w:val="1"/>
          <w:numId w:val="22"/>
        </w:numPr>
      </w:pPr>
      <w:r w:rsidRPr="00C850DF">
        <w:rPr>
          <w:u w:val="single"/>
        </w:rPr>
        <w:t>Parameters</w:t>
      </w:r>
      <w:r>
        <w:t>:</w:t>
      </w:r>
    </w:p>
    <w:p w14:paraId="29916D9A" w14:textId="0CA35822" w:rsidR="00044884" w:rsidRDefault="00651869" w:rsidP="00044884">
      <w:pPr>
        <w:pStyle w:val="ListParagraph"/>
        <w:numPr>
          <w:ilvl w:val="2"/>
          <w:numId w:val="22"/>
        </w:numPr>
      </w:pPr>
      <w:r>
        <w:t>S</w:t>
      </w:r>
      <w:r w:rsidR="00044884">
        <w:t>core</w:t>
      </w:r>
      <w:r>
        <w:t xml:space="preserve">: the value returned from </w:t>
      </w:r>
      <w:proofErr w:type="spellStart"/>
      <w:r>
        <w:t>scan_</w:t>
      </w:r>
      <w:proofErr w:type="gramStart"/>
      <w:r>
        <w:t>message</w:t>
      </w:r>
      <w:proofErr w:type="spellEnd"/>
      <w:r>
        <w:t>(</w:t>
      </w:r>
      <w:proofErr w:type="gramEnd"/>
      <w:r>
        <w:t>) representing how many spam keywords/phrases were found.</w:t>
      </w:r>
    </w:p>
    <w:p w14:paraId="3CF9CC4D" w14:textId="77777777" w:rsidR="004D3119" w:rsidRDefault="004D3119" w:rsidP="004D3119">
      <w:pPr>
        <w:pStyle w:val="ListParagraph"/>
        <w:numPr>
          <w:ilvl w:val="1"/>
          <w:numId w:val="22"/>
        </w:numPr>
      </w:pPr>
      <w:r w:rsidRPr="00C850DF">
        <w:rPr>
          <w:u w:val="single"/>
        </w:rPr>
        <w:t>Variables</w:t>
      </w:r>
      <w:r>
        <w:t>:</w:t>
      </w:r>
    </w:p>
    <w:p w14:paraId="11B65D64" w14:textId="563B623E" w:rsidR="00C850DF" w:rsidRDefault="00044884" w:rsidP="00044884">
      <w:pPr>
        <w:pStyle w:val="ListParagraph"/>
        <w:numPr>
          <w:ilvl w:val="2"/>
          <w:numId w:val="22"/>
        </w:numPr>
      </w:pPr>
      <w:r>
        <w:t xml:space="preserve">score: uses the return from </w:t>
      </w:r>
      <w:proofErr w:type="spellStart"/>
      <w:r>
        <w:t>scan_</w:t>
      </w:r>
      <w:proofErr w:type="gramStart"/>
      <w:r>
        <w:t>message</w:t>
      </w:r>
      <w:proofErr w:type="spellEnd"/>
      <w:r>
        <w:t>(</w:t>
      </w:r>
      <w:proofErr w:type="gramEnd"/>
      <w:r>
        <w:t>) in an if statement to give an appropriate spam risk message.</w:t>
      </w:r>
    </w:p>
    <w:p w14:paraId="1C2990C9" w14:textId="77777777" w:rsidR="004D3119" w:rsidRDefault="004D3119" w:rsidP="004D3119">
      <w:pPr>
        <w:pStyle w:val="ListParagraph"/>
        <w:numPr>
          <w:ilvl w:val="1"/>
          <w:numId w:val="22"/>
        </w:numPr>
      </w:pPr>
      <w:r>
        <w:t>Logical Steps:</w:t>
      </w:r>
    </w:p>
    <w:p w14:paraId="01A41F21" w14:textId="1837E2DA" w:rsidR="00A61EAE" w:rsidRDefault="00A61EAE" w:rsidP="00A61EAE">
      <w:pPr>
        <w:pStyle w:val="ListParagraph"/>
        <w:numPr>
          <w:ilvl w:val="2"/>
          <w:numId w:val="22"/>
        </w:numPr>
      </w:pPr>
      <w:r>
        <w:t>C</w:t>
      </w:r>
      <w:r w:rsidR="00044884">
        <w:t>reate an if statement to</w:t>
      </w:r>
      <w:r w:rsidR="00A25C93">
        <w:t xml:space="preserve"> check which range the score variable falls into.</w:t>
      </w:r>
    </w:p>
    <w:p w14:paraId="104AD9A2" w14:textId="16DED949" w:rsidR="00A61EAE" w:rsidRDefault="00044884" w:rsidP="007D2928">
      <w:pPr>
        <w:pStyle w:val="ListParagraph"/>
        <w:numPr>
          <w:ilvl w:val="2"/>
          <w:numId w:val="22"/>
        </w:numPr>
      </w:pPr>
      <w:r>
        <w:t>Return the appropriate message.</w:t>
      </w:r>
    </w:p>
    <w:p w14:paraId="228BC883" w14:textId="4BBC711C" w:rsidR="004D3119" w:rsidRDefault="004D3119" w:rsidP="004D3119">
      <w:pPr>
        <w:pStyle w:val="ListParagraph"/>
        <w:numPr>
          <w:ilvl w:val="1"/>
          <w:numId w:val="22"/>
        </w:numPr>
      </w:pPr>
      <w:r>
        <w:t>Returns:</w:t>
      </w:r>
      <w:r w:rsidR="007D2928">
        <w:t xml:space="preserve"> </w:t>
      </w:r>
      <w:r w:rsidR="00044884">
        <w:t xml:space="preserve">Returns a message depending on the spam score that the email initially received in the </w:t>
      </w:r>
      <w:proofErr w:type="spellStart"/>
      <w:r w:rsidR="00044884">
        <w:t>scan_</w:t>
      </w:r>
      <w:proofErr w:type="gramStart"/>
      <w:r w:rsidR="00044884">
        <w:t>message</w:t>
      </w:r>
      <w:proofErr w:type="spellEnd"/>
      <w:r w:rsidR="00044884">
        <w:t>(</w:t>
      </w:r>
      <w:proofErr w:type="gramEnd"/>
      <w:r w:rsidR="00044884">
        <w:t>) function.</w:t>
      </w:r>
    </w:p>
    <w:p w14:paraId="7FA5D970" w14:textId="42E614F7" w:rsidR="00044884" w:rsidRDefault="00044884" w:rsidP="00044884">
      <w:pPr>
        <w:pStyle w:val="ListParagraph"/>
        <w:numPr>
          <w:ilvl w:val="0"/>
          <w:numId w:val="22"/>
        </w:numPr>
      </w:pPr>
      <w:r w:rsidRPr="00044884">
        <w:rPr>
          <w:i/>
          <w:iCs/>
        </w:rPr>
        <w:t>Function Name: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6AE8FD83" w14:textId="537A7741" w:rsidR="00044884" w:rsidRDefault="00044884" w:rsidP="00044884">
      <w:pPr>
        <w:pStyle w:val="ListParagraph"/>
        <w:numPr>
          <w:ilvl w:val="1"/>
          <w:numId w:val="22"/>
        </w:numPr>
      </w:pPr>
      <w:r w:rsidRPr="00C850DF">
        <w:rPr>
          <w:u w:val="single"/>
        </w:rPr>
        <w:t>Description</w:t>
      </w:r>
      <w:r>
        <w:t xml:space="preserve">: This function </w:t>
      </w:r>
      <w:r>
        <w:t xml:space="preserve">creates the list of keywords and then asks the user to input their email they want to check for spam. Then, the function calls the </w:t>
      </w:r>
      <w:proofErr w:type="spellStart"/>
      <w:r>
        <w:t>scan_</w:t>
      </w:r>
      <w:proofErr w:type="gramStart"/>
      <w:r>
        <w:t>message</w:t>
      </w:r>
      <w:proofErr w:type="spellEnd"/>
      <w:r>
        <w:t>(</w:t>
      </w:r>
      <w:proofErr w:type="gramEnd"/>
      <w:r>
        <w:t xml:space="preserve">) and </w:t>
      </w:r>
      <w:proofErr w:type="spellStart"/>
      <w:r>
        <w:t>rate_</w:t>
      </w:r>
      <w:proofErr w:type="gramStart"/>
      <w:r>
        <w:t>score</w:t>
      </w:r>
      <w:proofErr w:type="spellEnd"/>
      <w:r>
        <w:t>(</w:t>
      </w:r>
      <w:proofErr w:type="gramEnd"/>
      <w:r>
        <w:t>) functions, respectively. Then the main function displays the return data from the other functions called.</w:t>
      </w:r>
    </w:p>
    <w:p w14:paraId="7F81BAAB" w14:textId="4C198F8B" w:rsidR="00044884" w:rsidRDefault="00044884" w:rsidP="00044884">
      <w:pPr>
        <w:pStyle w:val="ListParagraph"/>
        <w:numPr>
          <w:ilvl w:val="1"/>
          <w:numId w:val="22"/>
        </w:numPr>
      </w:pPr>
      <w:r w:rsidRPr="00C850DF">
        <w:rPr>
          <w:u w:val="single"/>
        </w:rPr>
        <w:t>Parameters</w:t>
      </w:r>
      <w:r>
        <w:t>:</w:t>
      </w:r>
      <w:r>
        <w:t xml:space="preserve"> None</w:t>
      </w:r>
    </w:p>
    <w:p w14:paraId="2EE31CF8" w14:textId="77777777" w:rsidR="00044884" w:rsidRDefault="00044884" w:rsidP="00044884">
      <w:pPr>
        <w:pStyle w:val="ListParagraph"/>
        <w:numPr>
          <w:ilvl w:val="1"/>
          <w:numId w:val="22"/>
        </w:numPr>
      </w:pPr>
      <w:r w:rsidRPr="00C850DF">
        <w:rPr>
          <w:u w:val="single"/>
        </w:rPr>
        <w:t>Variables</w:t>
      </w:r>
      <w:r>
        <w:t>:</w:t>
      </w:r>
    </w:p>
    <w:p w14:paraId="67375A8F" w14:textId="4DA485EE" w:rsidR="00651869" w:rsidRDefault="00651869" w:rsidP="00651869">
      <w:pPr>
        <w:pStyle w:val="ListParagraph"/>
        <w:numPr>
          <w:ilvl w:val="2"/>
          <w:numId w:val="22"/>
        </w:numPr>
      </w:pPr>
      <w:proofErr w:type="spellStart"/>
      <w:r>
        <w:t>spam_keywords</w:t>
      </w:r>
      <w:proofErr w:type="spellEnd"/>
      <w:r>
        <w:t>: the list of 30 keywords and phrases common in spam mail.</w:t>
      </w:r>
    </w:p>
    <w:p w14:paraId="59DB30D5" w14:textId="3156CA65" w:rsidR="00044884" w:rsidRDefault="00044884" w:rsidP="00044884">
      <w:pPr>
        <w:pStyle w:val="ListParagraph"/>
        <w:numPr>
          <w:ilvl w:val="2"/>
          <w:numId w:val="22"/>
        </w:numPr>
      </w:pPr>
      <w:r>
        <w:t>message:</w:t>
      </w:r>
      <w:r w:rsidR="00651869">
        <w:t xml:space="preserve"> the prompt where the user is asked to input their email.</w:t>
      </w:r>
    </w:p>
    <w:p w14:paraId="5C3B556E" w14:textId="3C42E195" w:rsidR="00651869" w:rsidRDefault="00651869" w:rsidP="00044884">
      <w:pPr>
        <w:pStyle w:val="ListParagraph"/>
        <w:numPr>
          <w:ilvl w:val="2"/>
          <w:numId w:val="22"/>
        </w:numPr>
      </w:pPr>
      <w:r>
        <w:lastRenderedPageBreak/>
        <w:t xml:space="preserve">score: uses the return of the score from the </w:t>
      </w:r>
      <w:proofErr w:type="spellStart"/>
      <w:r>
        <w:t>scan_</w:t>
      </w:r>
      <w:proofErr w:type="gramStart"/>
      <w:r>
        <w:t>message</w:t>
      </w:r>
      <w:proofErr w:type="spellEnd"/>
      <w:r>
        <w:t>(</w:t>
      </w:r>
      <w:proofErr w:type="gramEnd"/>
      <w:r>
        <w:t>) function and uses it within the main to display data.</w:t>
      </w:r>
    </w:p>
    <w:p w14:paraId="3C4F952C" w14:textId="024A200A" w:rsidR="00651869" w:rsidRDefault="00651869" w:rsidP="00044884">
      <w:pPr>
        <w:pStyle w:val="ListParagraph"/>
        <w:numPr>
          <w:ilvl w:val="2"/>
          <w:numId w:val="22"/>
        </w:numPr>
      </w:pPr>
      <w:r>
        <w:t xml:space="preserve">matches: uses the return of the </w:t>
      </w:r>
      <w:proofErr w:type="spellStart"/>
      <w:r>
        <w:t>scan_</w:t>
      </w:r>
      <w:proofErr w:type="gramStart"/>
      <w:r>
        <w:t>message</w:t>
      </w:r>
      <w:proofErr w:type="spellEnd"/>
      <w:r>
        <w:t>(</w:t>
      </w:r>
      <w:proofErr w:type="gramEnd"/>
      <w:r>
        <w:t>) function and uses it in order to make sure there are even matched keywords and phrases to display.</w:t>
      </w:r>
    </w:p>
    <w:p w14:paraId="11D20630" w14:textId="1049BE65" w:rsidR="00651869" w:rsidRDefault="00651869" w:rsidP="00044884">
      <w:pPr>
        <w:pStyle w:val="ListParagraph"/>
        <w:numPr>
          <w:ilvl w:val="2"/>
          <w:numId w:val="22"/>
        </w:numPr>
      </w:pPr>
      <w:r>
        <w:t xml:space="preserve">category: uses the return of </w:t>
      </w:r>
      <w:proofErr w:type="spellStart"/>
      <w:r>
        <w:t>rate_</w:t>
      </w:r>
      <w:proofErr w:type="gramStart"/>
      <w:r>
        <w:t>score</w:t>
      </w:r>
      <w:proofErr w:type="spellEnd"/>
      <w:r>
        <w:t>(</w:t>
      </w:r>
      <w:proofErr w:type="gramEnd"/>
      <w:r>
        <w:t>) in order to display the correct spam likelihood message.</w:t>
      </w:r>
    </w:p>
    <w:p w14:paraId="48ED33F2" w14:textId="77777777" w:rsidR="00044884" w:rsidRDefault="00044884" w:rsidP="00044884">
      <w:pPr>
        <w:pStyle w:val="ListParagraph"/>
        <w:numPr>
          <w:ilvl w:val="1"/>
          <w:numId w:val="22"/>
        </w:numPr>
      </w:pPr>
      <w:r>
        <w:t>Logical Steps:</w:t>
      </w:r>
    </w:p>
    <w:p w14:paraId="1E188B90" w14:textId="52E2703A" w:rsidR="00651869" w:rsidRDefault="00651869" w:rsidP="00651869">
      <w:pPr>
        <w:pStyle w:val="ListParagraph"/>
        <w:numPr>
          <w:ilvl w:val="2"/>
          <w:numId w:val="22"/>
        </w:numPr>
      </w:pPr>
      <w:r>
        <w:t>Initialize the list.</w:t>
      </w:r>
    </w:p>
    <w:p w14:paraId="4EEE9937" w14:textId="0E11FD82" w:rsidR="00044884" w:rsidRDefault="00651869" w:rsidP="00044884">
      <w:pPr>
        <w:pStyle w:val="ListParagraph"/>
        <w:numPr>
          <w:ilvl w:val="2"/>
          <w:numId w:val="22"/>
        </w:numPr>
      </w:pPr>
      <w:r>
        <w:t>Ask the user to paste their email.</w:t>
      </w:r>
    </w:p>
    <w:p w14:paraId="3278A5B4" w14:textId="1E621F5E" w:rsidR="00044884" w:rsidRDefault="00651869" w:rsidP="00044884">
      <w:pPr>
        <w:pStyle w:val="ListParagraph"/>
        <w:numPr>
          <w:ilvl w:val="2"/>
          <w:numId w:val="22"/>
        </w:numPr>
      </w:pPr>
      <w:r>
        <w:t>Create an if statement to make sure the input is not blank.</w:t>
      </w:r>
    </w:p>
    <w:p w14:paraId="111A0628" w14:textId="7D7DF9DD" w:rsidR="00651869" w:rsidRDefault="00651869" w:rsidP="00651869">
      <w:pPr>
        <w:pStyle w:val="ListParagraph"/>
        <w:numPr>
          <w:ilvl w:val="2"/>
          <w:numId w:val="22"/>
        </w:numPr>
      </w:pPr>
      <w:r>
        <w:t>Display the data.</w:t>
      </w:r>
    </w:p>
    <w:p w14:paraId="1A04BD7D" w14:textId="742BA9B1" w:rsidR="00044884" w:rsidRPr="00044884" w:rsidRDefault="00044884" w:rsidP="00044884">
      <w:pPr>
        <w:pStyle w:val="ListParagraph"/>
        <w:numPr>
          <w:ilvl w:val="1"/>
          <w:numId w:val="22"/>
        </w:numPr>
      </w:pPr>
      <w:r>
        <w:t xml:space="preserve">Returns: </w:t>
      </w:r>
      <w:r w:rsidR="00651869">
        <w:t>None</w:t>
      </w:r>
    </w:p>
    <w:p w14:paraId="67981275" w14:textId="77777777" w:rsidR="004D3119" w:rsidRDefault="000A79C5" w:rsidP="004D3119">
      <w:pPr>
        <w:ind w:firstLine="0"/>
      </w:pPr>
      <w:r w:rsidRPr="0016222A">
        <w:rPr>
          <w:b/>
          <w:bCs/>
        </w:rPr>
        <w:t>Logical Steps:</w:t>
      </w:r>
    </w:p>
    <w:p w14:paraId="5008F1ED" w14:textId="41BAE082" w:rsidR="004D3119" w:rsidRDefault="00651869" w:rsidP="004D3119">
      <w:pPr>
        <w:pStyle w:val="ListParagraph"/>
        <w:numPr>
          <w:ilvl w:val="0"/>
          <w:numId w:val="23"/>
        </w:numPr>
      </w:pPr>
      <w:r>
        <w:t>Define the functions</w:t>
      </w:r>
    </w:p>
    <w:p w14:paraId="0235E3F9" w14:textId="2D06D2A7" w:rsidR="007D2928" w:rsidRDefault="00651869" w:rsidP="004D3119">
      <w:pPr>
        <w:pStyle w:val="ListParagraph"/>
        <w:numPr>
          <w:ilvl w:val="0"/>
          <w:numId w:val="23"/>
        </w:numPr>
      </w:pPr>
      <w:r>
        <w:t>Call the main function</w:t>
      </w:r>
    </w:p>
    <w:p w14:paraId="4A18BB7B" w14:textId="540DE006" w:rsidR="007D2928" w:rsidRDefault="00651869" w:rsidP="00651869">
      <w:pPr>
        <w:pStyle w:val="ListParagraph"/>
        <w:numPr>
          <w:ilvl w:val="0"/>
          <w:numId w:val="23"/>
        </w:numPr>
      </w:pPr>
      <w:r>
        <w:t xml:space="preserve">The </w:t>
      </w:r>
      <w:proofErr w:type="spellStart"/>
      <w:r>
        <w:t>scan_</w:t>
      </w:r>
      <w:proofErr w:type="gramStart"/>
      <w:r>
        <w:t>message</w:t>
      </w:r>
      <w:proofErr w:type="spellEnd"/>
      <w:r>
        <w:t>(</w:t>
      </w:r>
      <w:proofErr w:type="gramEnd"/>
      <w:r>
        <w:t>) function is called within the main function.</w:t>
      </w:r>
    </w:p>
    <w:p w14:paraId="5691F455" w14:textId="239A15D8" w:rsidR="00651869" w:rsidRPr="004D3119" w:rsidRDefault="00651869" w:rsidP="00651869">
      <w:pPr>
        <w:pStyle w:val="ListParagraph"/>
        <w:numPr>
          <w:ilvl w:val="0"/>
          <w:numId w:val="23"/>
        </w:numPr>
      </w:pPr>
      <w:r>
        <w:t xml:space="preserve">The </w:t>
      </w:r>
      <w:proofErr w:type="spellStart"/>
      <w:r>
        <w:t>rate_</w:t>
      </w:r>
      <w:proofErr w:type="gramStart"/>
      <w:r>
        <w:t>score</w:t>
      </w:r>
      <w:proofErr w:type="spellEnd"/>
      <w:r>
        <w:t>(</w:t>
      </w:r>
      <w:proofErr w:type="gramEnd"/>
      <w:r>
        <w:t>) function is called within the main function.</w:t>
      </w:r>
    </w:p>
    <w:p w14:paraId="31DD466F" w14:textId="77777777" w:rsidR="0016222A" w:rsidRPr="004D3119" w:rsidRDefault="0016222A" w:rsidP="000A79C5">
      <w:pPr>
        <w:ind w:firstLine="0"/>
      </w:pPr>
      <w:r>
        <w:rPr>
          <w:b/>
          <w:bCs/>
        </w:rPr>
        <w:t>Repository Link:</w:t>
      </w:r>
      <w:r w:rsidR="004D3119">
        <w:t xml:space="preserve"> </w:t>
      </w:r>
      <w:hyperlink r:id="rId9" w:history="1">
        <w:r w:rsidR="00B75BC3" w:rsidRPr="00B75BC3">
          <w:rPr>
            <w:rStyle w:val="Hyperlink"/>
          </w:rPr>
          <w:t>https://github.com/7aaden/COP2373-Semester-1</w:t>
        </w:r>
      </w:hyperlink>
    </w:p>
    <w:p w14:paraId="10E3E79E" w14:textId="77777777" w:rsidR="0016222A" w:rsidRDefault="0016222A" w:rsidP="000A79C5">
      <w:pPr>
        <w:ind w:firstLine="0"/>
        <w:rPr>
          <w:b/>
          <w:bCs/>
        </w:rPr>
      </w:pPr>
      <w:r>
        <w:rPr>
          <w:b/>
          <w:bCs/>
        </w:rPr>
        <w:t>Output Screenshot:</w:t>
      </w:r>
    </w:p>
    <w:p w14:paraId="12396354" w14:textId="6EA20857" w:rsidR="00B75BC3" w:rsidRPr="0016222A" w:rsidRDefault="00A25C93" w:rsidP="000A79C5">
      <w:pPr>
        <w:ind w:firstLine="0"/>
      </w:pPr>
      <w:r>
        <w:rPr>
          <w:noProof/>
        </w:rPr>
        <w:lastRenderedPageBreak/>
        <w:drawing>
          <wp:inline distT="0" distB="0" distL="0" distR="0" wp14:anchorId="1A3843EA" wp14:editId="5F0C9D48">
            <wp:extent cx="5937250" cy="3543300"/>
            <wp:effectExtent l="0" t="0" r="6350" b="0"/>
            <wp:docPr id="14395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5991" w14:textId="77777777" w:rsidR="000A79C5" w:rsidRDefault="000A79C5" w:rsidP="000A79C5">
      <w:pPr>
        <w:ind w:firstLine="0"/>
      </w:pPr>
    </w:p>
    <w:p w14:paraId="420CF787" w14:textId="77777777" w:rsidR="000A79C5" w:rsidRDefault="000A79C5" w:rsidP="000A79C5"/>
    <w:p w14:paraId="0680C672" w14:textId="77777777" w:rsidR="000A79C5" w:rsidRPr="000A79C5" w:rsidRDefault="000A79C5" w:rsidP="000A79C5"/>
    <w:sectPr w:rsidR="000A79C5" w:rsidRPr="000A79C5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FDD40" w14:textId="77777777" w:rsidR="00F827B2" w:rsidRDefault="00F827B2">
      <w:pPr>
        <w:spacing w:line="240" w:lineRule="auto"/>
      </w:pPr>
      <w:r>
        <w:separator/>
      </w:r>
    </w:p>
  </w:endnote>
  <w:endnote w:type="continuationSeparator" w:id="0">
    <w:p w14:paraId="0B76347B" w14:textId="77777777" w:rsidR="00F827B2" w:rsidRDefault="00F82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72B4F" w14:textId="77777777" w:rsidR="000A79C5" w:rsidRDefault="000A79C5" w:rsidP="000A79C5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15BA98" w14:textId="77777777" w:rsidR="00F827B2" w:rsidRDefault="00F827B2">
      <w:pPr>
        <w:spacing w:line="240" w:lineRule="auto"/>
      </w:pPr>
      <w:r>
        <w:separator/>
      </w:r>
    </w:p>
  </w:footnote>
  <w:footnote w:type="continuationSeparator" w:id="0">
    <w:p w14:paraId="4033D00C" w14:textId="77777777" w:rsidR="00F827B2" w:rsidRDefault="00F82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CA9DC" w14:textId="77777777" w:rsidR="00080C97" w:rsidRDefault="00000000">
    <w:pPr>
      <w:pStyle w:val="Header"/>
    </w:pPr>
    <w:sdt>
      <w:sdtPr>
        <w:alias w:val="Last Name:"/>
        <w:tag w:val="Last Name:"/>
        <w:id w:val="1658178901"/>
        <w:placeholder>
          <w:docPart w:val="033825E4D8A24DF69C2909671277745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proofErr w:type="spellStart"/>
        <w:r w:rsidR="000A79C5">
          <w:t>Abarintos</w:t>
        </w:r>
        <w:proofErr w:type="spellEnd"/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89738" w14:textId="77777777" w:rsidR="00080C97" w:rsidRDefault="00000000">
    <w:pPr>
      <w:pStyle w:val="Header"/>
    </w:pPr>
    <w:sdt>
      <w:sdtPr>
        <w:alias w:val="Last Name:"/>
        <w:tag w:val="Last Name:"/>
        <w:id w:val="-348181431"/>
        <w:placeholder>
          <w:docPart w:val="561BAB93DE134121B828AEE0B98C4CB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proofErr w:type="spellStart"/>
        <w:r w:rsidR="000A79C5">
          <w:t>Abarintos</w:t>
        </w:r>
        <w:proofErr w:type="spellEnd"/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3CF1"/>
    <w:multiLevelType w:val="hybridMultilevel"/>
    <w:tmpl w:val="5E60EA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1F0DCA"/>
    <w:multiLevelType w:val="hybridMultilevel"/>
    <w:tmpl w:val="4D4CB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DF60C0E"/>
    <w:multiLevelType w:val="hybridMultilevel"/>
    <w:tmpl w:val="81EA93FC"/>
    <w:lvl w:ilvl="0" w:tplc="8CE4A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9F6271"/>
    <w:multiLevelType w:val="hybridMultilevel"/>
    <w:tmpl w:val="8AD45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B2410CE"/>
    <w:multiLevelType w:val="hybridMultilevel"/>
    <w:tmpl w:val="E87ED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F630F"/>
    <w:multiLevelType w:val="hybridMultilevel"/>
    <w:tmpl w:val="2A8CA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13339"/>
    <w:multiLevelType w:val="hybridMultilevel"/>
    <w:tmpl w:val="898E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B1B5787"/>
    <w:multiLevelType w:val="multilevel"/>
    <w:tmpl w:val="4572ABF8"/>
    <w:numStyleLink w:val="MLAOutline"/>
  </w:abstractNum>
  <w:abstractNum w:abstractNumId="23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88223095">
    <w:abstractNumId w:val="9"/>
  </w:num>
  <w:num w:numId="2" w16cid:durableId="1710833873">
    <w:abstractNumId w:val="7"/>
  </w:num>
  <w:num w:numId="3" w16cid:durableId="1096482946">
    <w:abstractNumId w:val="6"/>
  </w:num>
  <w:num w:numId="4" w16cid:durableId="1643533647">
    <w:abstractNumId w:val="5"/>
  </w:num>
  <w:num w:numId="5" w16cid:durableId="1499732417">
    <w:abstractNumId w:val="4"/>
  </w:num>
  <w:num w:numId="6" w16cid:durableId="904800474">
    <w:abstractNumId w:val="8"/>
  </w:num>
  <w:num w:numId="7" w16cid:durableId="1039207959">
    <w:abstractNumId w:val="3"/>
  </w:num>
  <w:num w:numId="8" w16cid:durableId="1279411105">
    <w:abstractNumId w:val="2"/>
  </w:num>
  <w:num w:numId="9" w16cid:durableId="1924953617">
    <w:abstractNumId w:val="1"/>
  </w:num>
  <w:num w:numId="10" w16cid:durableId="630016319">
    <w:abstractNumId w:val="0"/>
  </w:num>
  <w:num w:numId="11" w16cid:durableId="1943294710">
    <w:abstractNumId w:val="15"/>
  </w:num>
  <w:num w:numId="12" w16cid:durableId="1390113303">
    <w:abstractNumId w:val="21"/>
  </w:num>
  <w:num w:numId="13" w16cid:durableId="182329236">
    <w:abstractNumId w:val="22"/>
  </w:num>
  <w:num w:numId="14" w16cid:durableId="306475626">
    <w:abstractNumId w:val="20"/>
  </w:num>
  <w:num w:numId="15" w16cid:durableId="2122794439">
    <w:abstractNumId w:val="12"/>
  </w:num>
  <w:num w:numId="16" w16cid:durableId="1331249394">
    <w:abstractNumId w:val="16"/>
  </w:num>
  <w:num w:numId="17" w16cid:durableId="1042636248">
    <w:abstractNumId w:val="23"/>
  </w:num>
  <w:num w:numId="18" w16cid:durableId="1813135899">
    <w:abstractNumId w:val="13"/>
  </w:num>
  <w:num w:numId="19" w16cid:durableId="1862277081">
    <w:abstractNumId w:val="14"/>
  </w:num>
  <w:num w:numId="20" w16cid:durableId="1197504341">
    <w:abstractNumId w:val="18"/>
  </w:num>
  <w:num w:numId="21" w16cid:durableId="846285845">
    <w:abstractNumId w:val="10"/>
  </w:num>
  <w:num w:numId="22" w16cid:durableId="212234975">
    <w:abstractNumId w:val="11"/>
  </w:num>
  <w:num w:numId="23" w16cid:durableId="868490286">
    <w:abstractNumId w:val="19"/>
  </w:num>
  <w:num w:numId="24" w16cid:durableId="14443000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C5"/>
    <w:rsid w:val="0003401A"/>
    <w:rsid w:val="00044884"/>
    <w:rsid w:val="00080C97"/>
    <w:rsid w:val="000A79C5"/>
    <w:rsid w:val="00157620"/>
    <w:rsid w:val="0016222A"/>
    <w:rsid w:val="002470EF"/>
    <w:rsid w:val="002C043D"/>
    <w:rsid w:val="002E4C8F"/>
    <w:rsid w:val="0034643D"/>
    <w:rsid w:val="003E748F"/>
    <w:rsid w:val="004D3119"/>
    <w:rsid w:val="004E53A2"/>
    <w:rsid w:val="00651869"/>
    <w:rsid w:val="006A64A8"/>
    <w:rsid w:val="007D2928"/>
    <w:rsid w:val="007D4B2F"/>
    <w:rsid w:val="008C16C1"/>
    <w:rsid w:val="00965112"/>
    <w:rsid w:val="00974A10"/>
    <w:rsid w:val="00A2121E"/>
    <w:rsid w:val="00A25C93"/>
    <w:rsid w:val="00A61EAE"/>
    <w:rsid w:val="00AB1E45"/>
    <w:rsid w:val="00B3524B"/>
    <w:rsid w:val="00B75BC3"/>
    <w:rsid w:val="00B82F8F"/>
    <w:rsid w:val="00BD3A4E"/>
    <w:rsid w:val="00C26420"/>
    <w:rsid w:val="00C850DF"/>
    <w:rsid w:val="00D20AEB"/>
    <w:rsid w:val="00E04C61"/>
    <w:rsid w:val="00EA0C06"/>
    <w:rsid w:val="00EC2FE4"/>
    <w:rsid w:val="00EE5C89"/>
    <w:rsid w:val="00F8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6BAE41"/>
  <w15:chartTrackingRefBased/>
  <w15:docId w15:val="{E4E3C86D-50AB-43C3-8010-AC9EE6E7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styleId="ListParagraph">
    <w:name w:val="List Paragraph"/>
    <w:basedOn w:val="Normal"/>
    <w:uiPriority w:val="34"/>
    <w:unhideWhenUsed/>
    <w:qFormat/>
    <w:rsid w:val="008C1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BC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7aaden/COP2373-Semester-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den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1BAB93DE134121B828AEE0B98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83135-354F-4127-A8B4-C05790CA70AE}"/>
      </w:docPartPr>
      <w:docPartBody>
        <w:p w:rsidR="006842B0" w:rsidRDefault="006842B0">
          <w:pPr>
            <w:pStyle w:val="561BAB93DE134121B828AEE0B98C4CBB"/>
          </w:pPr>
          <w:r>
            <w:t>Table data</w:t>
          </w:r>
        </w:p>
      </w:docPartBody>
    </w:docPart>
    <w:docPart>
      <w:docPartPr>
        <w:name w:val="033825E4D8A24DF69C29096712777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18877-322E-4192-9F9C-32DAB8F5F3BD}"/>
      </w:docPartPr>
      <w:docPartBody>
        <w:p w:rsidR="006842B0" w:rsidRDefault="006842B0">
          <w:pPr>
            <w:pStyle w:val="033825E4D8A24DF69C2909671277745D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B0"/>
    <w:rsid w:val="00157620"/>
    <w:rsid w:val="002470EF"/>
    <w:rsid w:val="002C043D"/>
    <w:rsid w:val="006842B0"/>
    <w:rsid w:val="00714A32"/>
    <w:rsid w:val="00AC1498"/>
    <w:rsid w:val="00AD3DCA"/>
    <w:rsid w:val="00D2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561BAB93DE134121B828AEE0B98C4CBB">
    <w:name w:val="561BAB93DE134121B828AEE0B98C4CBB"/>
  </w:style>
  <w:style w:type="paragraph" w:customStyle="1" w:styleId="033825E4D8A24DF69C2909671277745D">
    <w:name w:val="033825E4D8A24DF69C29096712777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Abarintos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paper.dotx</Template>
  <TotalTime>270</TotalTime>
  <Pages>5</Pages>
  <Words>636</Words>
  <Characters>3207</Characters>
  <Application>Microsoft Office Word</Application>
  <DocSecurity>0</DocSecurity>
  <Lines>92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aaden</dc:creator>
  <cp:keywords/>
  <dc:description/>
  <cp:lastModifiedBy>aaden a</cp:lastModifiedBy>
  <cp:revision>1</cp:revision>
  <dcterms:created xsi:type="dcterms:W3CDTF">2025-09-21T23:15:00Z</dcterms:created>
  <dcterms:modified xsi:type="dcterms:W3CDTF">2025-09-22T03:49:00Z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a3674dff-3c0f-4826-a1a8-6d5692bfc9db</vt:lpwstr>
  </property>
</Properties>
</file>