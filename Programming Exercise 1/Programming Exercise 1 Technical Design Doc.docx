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2E36D" w14:textId="5F23FF4B" w:rsidR="00080C97" w:rsidRDefault="000A79C5">
      <w:pPr>
        <w:pStyle w:val="NoSpacing"/>
      </w:pPr>
      <w:r>
        <w:t xml:space="preserve">Aaden Gabriel </w:t>
      </w:r>
      <w:proofErr w:type="spellStart"/>
      <w:r>
        <w:t>Abarintos</w:t>
      </w:r>
      <w:proofErr w:type="spellEnd"/>
    </w:p>
    <w:p w14:paraId="08EBCD2E" w14:textId="2EDB64C4" w:rsidR="00080C97" w:rsidRDefault="000A79C5">
      <w:pPr>
        <w:pStyle w:val="NoSpacing"/>
      </w:pPr>
      <w:r>
        <w:t>Susan Melichar</w:t>
      </w:r>
    </w:p>
    <w:p w14:paraId="592B057F" w14:textId="61891462" w:rsidR="00080C97" w:rsidRDefault="000A79C5">
      <w:pPr>
        <w:pStyle w:val="NoSpacing"/>
      </w:pPr>
      <w:r>
        <w:t>COP 2373</w:t>
      </w:r>
    </w:p>
    <w:p w14:paraId="627EC448" w14:textId="3A65AA6F" w:rsidR="007D4B2F" w:rsidRDefault="000A79C5">
      <w:pPr>
        <w:pStyle w:val="NoSpacing"/>
      </w:pPr>
      <w:r>
        <w:t>27 August 2025</w:t>
      </w:r>
    </w:p>
    <w:p w14:paraId="4015847D" w14:textId="551DD89D" w:rsidR="00080C97" w:rsidRDefault="000A79C5" w:rsidP="000A79C5">
      <w:pPr>
        <w:pStyle w:val="Title"/>
      </w:pPr>
      <w:r>
        <w:t>Programming Exercise 1</w:t>
      </w:r>
    </w:p>
    <w:p w14:paraId="7D91F13B" w14:textId="7F323BBE" w:rsidR="000A79C5" w:rsidRPr="008C16C1" w:rsidRDefault="000A79C5" w:rsidP="000A79C5">
      <w:pPr>
        <w:ind w:firstLine="0"/>
        <w:rPr>
          <w:b/>
          <w:bCs/>
        </w:rPr>
      </w:pPr>
      <w:r w:rsidRPr="008C16C1">
        <w:rPr>
          <w:b/>
          <w:bCs/>
        </w:rPr>
        <w:t>Programming Description:</w:t>
      </w:r>
    </w:p>
    <w:p w14:paraId="6F8543D7" w14:textId="668884D1" w:rsidR="00C850DF" w:rsidRDefault="000A79C5" w:rsidP="00C850DF">
      <w:r>
        <w:t xml:space="preserve">This program writes a hypothetical application that sells a limited number of cinema tickets. There are 20 tickets total and a maximum of 4 tickets can be bought by each </w:t>
      </w:r>
      <w:r w:rsidR="0016222A">
        <w:t>user</w:t>
      </w:r>
      <w:r>
        <w:t xml:space="preserve">. The user is prompted to buy x </w:t>
      </w:r>
      <w:proofErr w:type="gramStart"/>
      <w:r>
        <w:t>amount</w:t>
      </w:r>
      <w:proofErr w:type="gramEnd"/>
      <w:r>
        <w:t xml:space="preserve"> of tickets in which </w:t>
      </w:r>
      <w:r w:rsidR="0016222A">
        <w:t>1&lt;=</w:t>
      </w:r>
      <w:r>
        <w:t xml:space="preserve">x&lt;=4 and then the remaining </w:t>
      </w:r>
      <w:proofErr w:type="gramStart"/>
      <w:r>
        <w:t>amount</w:t>
      </w:r>
      <w:proofErr w:type="gramEnd"/>
      <w:r>
        <w:t xml:space="preserve"> of tickets is displayed. This process is repeated until the number of tickets left has reached 0. The program then displays how many people bought tickets</w:t>
      </w:r>
      <w:r w:rsidR="0016222A">
        <w:t>, and how many tickets were purchased.</w:t>
      </w:r>
    </w:p>
    <w:p w14:paraId="514C5C14" w14:textId="77777777" w:rsidR="00C850DF" w:rsidRDefault="00C850DF" w:rsidP="00C850DF"/>
    <w:p w14:paraId="1838E08C" w14:textId="56EA5DA8" w:rsidR="000A79C5" w:rsidRDefault="00C850DF" w:rsidP="000A79C5">
      <w:pPr>
        <w:ind w:firstLine="0"/>
        <w:rPr>
          <w:b/>
          <w:bCs/>
        </w:rPr>
      </w:pPr>
      <w:r>
        <w:rPr>
          <w:b/>
          <w:bCs/>
        </w:rPr>
        <w:t>Global Variables:</w:t>
      </w:r>
    </w:p>
    <w:p w14:paraId="44F5EB07" w14:textId="32A9E67D" w:rsidR="00C850DF" w:rsidRDefault="00C850DF" w:rsidP="00C850DF">
      <w:pPr>
        <w:pStyle w:val="ListParagraph"/>
        <w:numPr>
          <w:ilvl w:val="0"/>
          <w:numId w:val="24"/>
        </w:numPr>
      </w:pPr>
      <w:r>
        <w:t>TOTAL_TICKETS: determines how many tickets are available for purchase</w:t>
      </w:r>
    </w:p>
    <w:p w14:paraId="74D5CBF2" w14:textId="58386525" w:rsidR="00C850DF" w:rsidRPr="00C850DF" w:rsidRDefault="00C850DF" w:rsidP="00C850DF">
      <w:pPr>
        <w:pStyle w:val="ListParagraph"/>
        <w:numPr>
          <w:ilvl w:val="0"/>
          <w:numId w:val="24"/>
        </w:numPr>
      </w:pPr>
      <w:r>
        <w:t>MAX_TICKETS_PER_BUYER: determines how many tickets a customer can purchase at a time.</w:t>
      </w:r>
    </w:p>
    <w:p w14:paraId="296919D0" w14:textId="43F17D2D" w:rsidR="000A79C5" w:rsidRDefault="000A79C5" w:rsidP="004D3119">
      <w:pPr>
        <w:ind w:firstLine="0"/>
      </w:pPr>
      <w:r w:rsidRPr="004D3119">
        <w:rPr>
          <w:b/>
          <w:bCs/>
        </w:rPr>
        <w:t>Functions:</w:t>
      </w:r>
    </w:p>
    <w:p w14:paraId="7F5F7617" w14:textId="44EDF184" w:rsidR="004D3119" w:rsidRDefault="004D3119" w:rsidP="004D3119">
      <w:pPr>
        <w:pStyle w:val="ListParagraph"/>
        <w:numPr>
          <w:ilvl w:val="0"/>
          <w:numId w:val="22"/>
        </w:numPr>
      </w:pPr>
      <w:r w:rsidRPr="00C850DF">
        <w:rPr>
          <w:i/>
          <w:iCs/>
        </w:rPr>
        <w:t>Function Name</w:t>
      </w:r>
      <w:r>
        <w:t xml:space="preserve">: </w:t>
      </w:r>
      <w:proofErr w:type="spellStart"/>
      <w:r>
        <w:t>sell_</w:t>
      </w:r>
      <w:proofErr w:type="gramStart"/>
      <w:r>
        <w:t>tickets</w:t>
      </w:r>
      <w:proofErr w:type="spellEnd"/>
      <w:r>
        <w:t>(</w:t>
      </w:r>
      <w:proofErr w:type="gramEnd"/>
      <w:r>
        <w:t>)</w:t>
      </w:r>
    </w:p>
    <w:p w14:paraId="00C6EF2E" w14:textId="363C8CB4" w:rsidR="004D3119" w:rsidRDefault="004D3119" w:rsidP="004D3119">
      <w:pPr>
        <w:pStyle w:val="ListParagraph"/>
        <w:numPr>
          <w:ilvl w:val="1"/>
          <w:numId w:val="22"/>
        </w:numPr>
      </w:pPr>
      <w:r w:rsidRPr="00A61EAE">
        <w:rPr>
          <w:u w:val="single"/>
        </w:rPr>
        <w:t>Description</w:t>
      </w:r>
      <w:r>
        <w:t>: This function handles the sale of tickets. It asks the user how many tickets they would like to purchase and validates their purchase by making sure the number of tickets is within the range 1&lt;=x&lt;=4. The function runs until</w:t>
      </w:r>
      <w:r w:rsidR="00C850DF">
        <w:t xml:space="preserve"> the number of tickets remaining is equal to 0.</w:t>
      </w:r>
    </w:p>
    <w:p w14:paraId="62884CC5" w14:textId="77777777" w:rsidR="00A61EAE" w:rsidRDefault="00A61EAE" w:rsidP="00A61EAE">
      <w:pPr>
        <w:ind w:left="1080" w:firstLine="0"/>
      </w:pPr>
    </w:p>
    <w:p w14:paraId="2D038FF3" w14:textId="5A2A4698" w:rsidR="004D3119" w:rsidRDefault="004D3119" w:rsidP="004D3119">
      <w:pPr>
        <w:pStyle w:val="ListParagraph"/>
        <w:numPr>
          <w:ilvl w:val="1"/>
          <w:numId w:val="22"/>
        </w:numPr>
      </w:pPr>
      <w:r w:rsidRPr="00C850DF">
        <w:rPr>
          <w:u w:val="single"/>
        </w:rPr>
        <w:lastRenderedPageBreak/>
        <w:t>Parameters</w:t>
      </w:r>
      <w:r>
        <w:t>:</w:t>
      </w:r>
      <w:r w:rsidR="00C850DF">
        <w:t xml:space="preserve"> None</w:t>
      </w:r>
    </w:p>
    <w:p w14:paraId="205228B1" w14:textId="77777777" w:rsidR="00A61EAE" w:rsidRDefault="00A61EAE" w:rsidP="00A61EAE">
      <w:pPr>
        <w:ind w:firstLine="0"/>
      </w:pPr>
    </w:p>
    <w:p w14:paraId="52D34297" w14:textId="480D5DD1" w:rsidR="004D3119" w:rsidRDefault="004D3119" w:rsidP="004D3119">
      <w:pPr>
        <w:pStyle w:val="ListParagraph"/>
        <w:numPr>
          <w:ilvl w:val="1"/>
          <w:numId w:val="22"/>
        </w:numPr>
      </w:pPr>
      <w:r w:rsidRPr="00C850DF">
        <w:rPr>
          <w:u w:val="single"/>
        </w:rPr>
        <w:t>Variables</w:t>
      </w:r>
      <w:r>
        <w:t>:</w:t>
      </w:r>
    </w:p>
    <w:p w14:paraId="567804A9" w14:textId="20A15967" w:rsidR="00A61EAE" w:rsidRDefault="00C850DF" w:rsidP="00A61EAE">
      <w:pPr>
        <w:pStyle w:val="ListParagraph"/>
        <w:numPr>
          <w:ilvl w:val="2"/>
          <w:numId w:val="22"/>
        </w:numPr>
      </w:pPr>
      <w:proofErr w:type="spellStart"/>
      <w:r>
        <w:t>tickets_remaining</w:t>
      </w:r>
      <w:proofErr w:type="spellEnd"/>
      <w:r>
        <w:t>: uses global variables TOTAL_TICKETS to keep track of how many tickets are remaining.</w:t>
      </w:r>
    </w:p>
    <w:p w14:paraId="1EC2C19C" w14:textId="47404C89" w:rsidR="00A61EAE" w:rsidRDefault="00C850DF" w:rsidP="00A61EAE">
      <w:pPr>
        <w:pStyle w:val="ListParagraph"/>
        <w:numPr>
          <w:ilvl w:val="2"/>
          <w:numId w:val="22"/>
        </w:numPr>
      </w:pPr>
      <w:r>
        <w:t>buyers: keeps track of how many users/customers have bought tickets.</w:t>
      </w:r>
    </w:p>
    <w:p w14:paraId="32CD59EC" w14:textId="15A86DEE" w:rsidR="00C850DF" w:rsidRDefault="00C850DF" w:rsidP="00C850DF">
      <w:pPr>
        <w:pStyle w:val="ListParagraph"/>
        <w:numPr>
          <w:ilvl w:val="2"/>
          <w:numId w:val="22"/>
        </w:numPr>
      </w:pPr>
      <w:proofErr w:type="spellStart"/>
      <w:r>
        <w:t>tickets_bought</w:t>
      </w:r>
      <w:proofErr w:type="spellEnd"/>
      <w:r w:rsidR="00A61EAE">
        <w:t>: asks the user for an input of how many tickets they would like to purchase</w:t>
      </w:r>
    </w:p>
    <w:p w14:paraId="6AD314BC" w14:textId="77777777" w:rsidR="00A61EAE" w:rsidRDefault="00A61EAE" w:rsidP="00A61EAE">
      <w:pPr>
        <w:ind w:firstLine="0"/>
      </w:pPr>
    </w:p>
    <w:p w14:paraId="5E25F933" w14:textId="310B1DDA" w:rsidR="004D3119" w:rsidRDefault="004D3119" w:rsidP="004D3119">
      <w:pPr>
        <w:pStyle w:val="ListParagraph"/>
        <w:numPr>
          <w:ilvl w:val="1"/>
          <w:numId w:val="22"/>
        </w:numPr>
      </w:pPr>
      <w:r w:rsidRPr="00C850DF">
        <w:rPr>
          <w:u w:val="single"/>
        </w:rPr>
        <w:t>Logical Steps</w:t>
      </w:r>
      <w:r>
        <w:t>:</w:t>
      </w:r>
    </w:p>
    <w:p w14:paraId="0989B604" w14:textId="4F4BE2FA" w:rsidR="00C850DF" w:rsidRDefault="00C850DF" w:rsidP="00C850DF">
      <w:pPr>
        <w:pStyle w:val="ListParagraph"/>
        <w:numPr>
          <w:ilvl w:val="2"/>
          <w:numId w:val="22"/>
        </w:numPr>
      </w:pPr>
      <w:r>
        <w:t>Initialize the variables</w:t>
      </w:r>
    </w:p>
    <w:p w14:paraId="5E565D8D" w14:textId="4C3393E6" w:rsidR="00C850DF" w:rsidRDefault="00C850DF" w:rsidP="00C850DF">
      <w:pPr>
        <w:pStyle w:val="ListParagraph"/>
        <w:numPr>
          <w:ilvl w:val="2"/>
          <w:numId w:val="22"/>
        </w:numPr>
      </w:pPr>
      <w:r>
        <w:t>Create a while loop to ask customers how many tickets they would like to buy until the ticket count reaches zero.</w:t>
      </w:r>
    </w:p>
    <w:p w14:paraId="15A2B484" w14:textId="72AED531" w:rsidR="00C850DF" w:rsidRDefault="00C850DF" w:rsidP="00C850DF">
      <w:pPr>
        <w:pStyle w:val="ListParagraph"/>
        <w:numPr>
          <w:ilvl w:val="2"/>
          <w:numId w:val="22"/>
        </w:numPr>
      </w:pPr>
      <w:r>
        <w:t>Create an if statement to validate the purchase.</w:t>
      </w:r>
    </w:p>
    <w:p w14:paraId="458CA13A" w14:textId="1C0859C7" w:rsidR="00A61EAE" w:rsidRDefault="00C850DF" w:rsidP="00A61EAE">
      <w:pPr>
        <w:pStyle w:val="ListParagraph"/>
        <w:numPr>
          <w:ilvl w:val="2"/>
          <w:numId w:val="22"/>
        </w:numPr>
      </w:pPr>
      <w:r>
        <w:t>Returns the number of customers and how many tickets were purchased.</w:t>
      </w:r>
    </w:p>
    <w:p w14:paraId="5C0DCFB4" w14:textId="77777777" w:rsidR="00A61EAE" w:rsidRDefault="00A61EAE" w:rsidP="00A61EAE"/>
    <w:p w14:paraId="30232D9C" w14:textId="23A85732" w:rsidR="00C850DF" w:rsidRDefault="004D3119" w:rsidP="00C850DF">
      <w:pPr>
        <w:pStyle w:val="ListParagraph"/>
        <w:numPr>
          <w:ilvl w:val="1"/>
          <w:numId w:val="22"/>
        </w:numPr>
      </w:pPr>
      <w:r w:rsidRPr="00C850DF">
        <w:rPr>
          <w:u w:val="single"/>
        </w:rPr>
        <w:t>Returns</w:t>
      </w:r>
      <w:r>
        <w:t>:</w:t>
      </w:r>
      <w:r w:rsidR="00C850DF">
        <w:t xml:space="preserve"> The function returns the number of buyers and how many tickets were purchased.</w:t>
      </w:r>
    </w:p>
    <w:p w14:paraId="084BC313" w14:textId="77777777" w:rsidR="00A61EAE" w:rsidRDefault="00A61EAE" w:rsidP="00A61EAE">
      <w:pPr>
        <w:pStyle w:val="ListParagraph"/>
        <w:ind w:firstLine="0"/>
      </w:pPr>
    </w:p>
    <w:p w14:paraId="2CAC010B" w14:textId="77777777" w:rsidR="00A61EAE" w:rsidRDefault="00A61EAE" w:rsidP="00A61EAE">
      <w:pPr>
        <w:pStyle w:val="ListParagraph"/>
        <w:ind w:firstLine="0"/>
      </w:pPr>
    </w:p>
    <w:p w14:paraId="64109006" w14:textId="2B64B64B" w:rsidR="004D3119" w:rsidRDefault="004D3119" w:rsidP="004D3119">
      <w:pPr>
        <w:pStyle w:val="ListParagraph"/>
        <w:numPr>
          <w:ilvl w:val="0"/>
          <w:numId w:val="22"/>
        </w:numPr>
      </w:pPr>
      <w:r w:rsidRPr="00C850DF">
        <w:rPr>
          <w:i/>
          <w:iCs/>
        </w:rPr>
        <w:t>Function Name</w:t>
      </w:r>
      <w:r>
        <w:t xml:space="preserve">: </w:t>
      </w:r>
      <w:proofErr w:type="gramStart"/>
      <w:r>
        <w:t>main(</w:t>
      </w:r>
      <w:proofErr w:type="gramEnd"/>
      <w:r>
        <w:t>)</w:t>
      </w:r>
    </w:p>
    <w:p w14:paraId="0A5F174F" w14:textId="618DFCA3" w:rsidR="004D3119" w:rsidRDefault="004D3119" w:rsidP="004D3119">
      <w:pPr>
        <w:pStyle w:val="ListParagraph"/>
        <w:numPr>
          <w:ilvl w:val="1"/>
          <w:numId w:val="22"/>
        </w:numPr>
      </w:pPr>
      <w:r w:rsidRPr="00C850DF">
        <w:rPr>
          <w:u w:val="single"/>
        </w:rPr>
        <w:lastRenderedPageBreak/>
        <w:t>Description</w:t>
      </w:r>
      <w:r>
        <w:t>:</w:t>
      </w:r>
      <w:r w:rsidR="00C850DF">
        <w:t xml:space="preserve"> This function calls the </w:t>
      </w:r>
      <w:proofErr w:type="spellStart"/>
      <w:r w:rsidR="00C850DF">
        <w:t>sell_</w:t>
      </w:r>
      <w:proofErr w:type="gramStart"/>
      <w:r w:rsidR="00C850DF">
        <w:t>tickets</w:t>
      </w:r>
      <w:proofErr w:type="spellEnd"/>
      <w:r w:rsidR="00C850DF">
        <w:t>(</w:t>
      </w:r>
      <w:proofErr w:type="gramEnd"/>
      <w:r w:rsidR="00C850DF">
        <w:t>) functions and runs the whole program and displays the number of customers purchased tickets and how many tickets were sold.</w:t>
      </w:r>
    </w:p>
    <w:p w14:paraId="42BBF62D" w14:textId="1F2E2BE4" w:rsidR="004D3119" w:rsidRDefault="004D3119" w:rsidP="004D3119">
      <w:pPr>
        <w:pStyle w:val="ListParagraph"/>
        <w:numPr>
          <w:ilvl w:val="1"/>
          <w:numId w:val="22"/>
        </w:numPr>
      </w:pPr>
      <w:r w:rsidRPr="00C850DF">
        <w:rPr>
          <w:u w:val="single"/>
        </w:rPr>
        <w:t>Parameters</w:t>
      </w:r>
      <w:r>
        <w:t>:</w:t>
      </w:r>
      <w:r w:rsidR="00C850DF">
        <w:t xml:space="preserve"> None</w:t>
      </w:r>
    </w:p>
    <w:p w14:paraId="3FDFE4E1" w14:textId="77777777" w:rsidR="004D3119" w:rsidRDefault="004D3119" w:rsidP="004D3119">
      <w:pPr>
        <w:pStyle w:val="ListParagraph"/>
        <w:numPr>
          <w:ilvl w:val="1"/>
          <w:numId w:val="22"/>
        </w:numPr>
      </w:pPr>
      <w:r w:rsidRPr="00C850DF">
        <w:rPr>
          <w:u w:val="single"/>
        </w:rPr>
        <w:t>Variables</w:t>
      </w:r>
      <w:r>
        <w:t>:</w:t>
      </w:r>
    </w:p>
    <w:p w14:paraId="1911687B" w14:textId="1379DB0F" w:rsidR="00C850DF" w:rsidRDefault="00C850DF" w:rsidP="00C850DF">
      <w:pPr>
        <w:pStyle w:val="ListParagraph"/>
        <w:numPr>
          <w:ilvl w:val="2"/>
          <w:numId w:val="22"/>
        </w:numPr>
      </w:pPr>
      <w:proofErr w:type="spellStart"/>
      <w:r>
        <w:t>total_buyers</w:t>
      </w:r>
      <w:proofErr w:type="spellEnd"/>
      <w:r>
        <w:t>:</w:t>
      </w:r>
      <w:r w:rsidR="00A61EAE">
        <w:t xml:space="preserve"> Uses the return of buyers from the </w:t>
      </w:r>
      <w:proofErr w:type="spellStart"/>
      <w:r w:rsidR="00A61EAE">
        <w:t>sell_</w:t>
      </w:r>
      <w:proofErr w:type="gramStart"/>
      <w:r w:rsidR="00A61EAE">
        <w:t>tickets</w:t>
      </w:r>
      <w:proofErr w:type="spellEnd"/>
      <w:r w:rsidR="00A61EAE">
        <w:t>(</w:t>
      </w:r>
      <w:proofErr w:type="gramEnd"/>
      <w:r w:rsidR="00A61EAE">
        <w:t xml:space="preserve">) function and displays the </w:t>
      </w:r>
      <w:proofErr w:type="gramStart"/>
      <w:r w:rsidR="00A61EAE">
        <w:t>amount</w:t>
      </w:r>
      <w:proofErr w:type="gramEnd"/>
      <w:r w:rsidR="00A61EAE">
        <w:t xml:space="preserve"> of customers.</w:t>
      </w:r>
    </w:p>
    <w:p w14:paraId="09D87919" w14:textId="02EE88C0" w:rsidR="00C850DF" w:rsidRDefault="00C850DF" w:rsidP="00C850DF">
      <w:pPr>
        <w:pStyle w:val="ListParagraph"/>
        <w:numPr>
          <w:ilvl w:val="2"/>
          <w:numId w:val="22"/>
        </w:numPr>
      </w:pPr>
      <w:proofErr w:type="spellStart"/>
      <w:r>
        <w:t>tickets_sold</w:t>
      </w:r>
      <w:proofErr w:type="spellEnd"/>
      <w:r w:rsidR="00A61EAE">
        <w:t>: Uses the return of TOTAL_TICKETS-</w:t>
      </w:r>
      <w:proofErr w:type="spellStart"/>
      <w:r w:rsidR="00A61EAE">
        <w:t>tickets_remaining</w:t>
      </w:r>
      <w:proofErr w:type="spellEnd"/>
      <w:r w:rsidR="00A61EAE">
        <w:t xml:space="preserve"> from the </w:t>
      </w:r>
      <w:proofErr w:type="spellStart"/>
      <w:r w:rsidR="00A61EAE">
        <w:t>sell_</w:t>
      </w:r>
      <w:proofErr w:type="gramStart"/>
      <w:r w:rsidR="00A61EAE">
        <w:t>tickets</w:t>
      </w:r>
      <w:proofErr w:type="spellEnd"/>
      <w:r w:rsidR="00A61EAE">
        <w:t>(</w:t>
      </w:r>
      <w:proofErr w:type="gramEnd"/>
      <w:r w:rsidR="00A61EAE">
        <w:t xml:space="preserve">) function and displays the </w:t>
      </w:r>
      <w:proofErr w:type="gramStart"/>
      <w:r w:rsidR="00A61EAE">
        <w:t>amount</w:t>
      </w:r>
      <w:proofErr w:type="gramEnd"/>
      <w:r w:rsidR="00A61EAE">
        <w:t xml:space="preserve"> of tickets sold.</w:t>
      </w:r>
    </w:p>
    <w:p w14:paraId="0B5C5EFD" w14:textId="77777777" w:rsidR="004D3119" w:rsidRDefault="004D3119" w:rsidP="004D3119">
      <w:pPr>
        <w:pStyle w:val="ListParagraph"/>
        <w:numPr>
          <w:ilvl w:val="1"/>
          <w:numId w:val="22"/>
        </w:numPr>
      </w:pPr>
      <w:r>
        <w:t>Logical Steps:</w:t>
      </w:r>
    </w:p>
    <w:p w14:paraId="4E92AB02" w14:textId="4D34F526" w:rsidR="00A61EAE" w:rsidRDefault="00A61EAE" w:rsidP="00A61EAE">
      <w:pPr>
        <w:pStyle w:val="ListParagraph"/>
        <w:numPr>
          <w:ilvl w:val="2"/>
          <w:numId w:val="22"/>
        </w:numPr>
      </w:pPr>
      <w:r>
        <w:t xml:space="preserve">Call the </w:t>
      </w:r>
      <w:proofErr w:type="spellStart"/>
      <w:r>
        <w:t>sell_</w:t>
      </w:r>
      <w:proofErr w:type="gramStart"/>
      <w:r>
        <w:t>tickets</w:t>
      </w:r>
      <w:proofErr w:type="spellEnd"/>
      <w:r>
        <w:t>(</w:t>
      </w:r>
      <w:proofErr w:type="gramEnd"/>
      <w:r>
        <w:t xml:space="preserve">) functions and initialize the two variables using the returns from </w:t>
      </w:r>
      <w:proofErr w:type="spellStart"/>
      <w:r>
        <w:t>sell_</w:t>
      </w:r>
      <w:proofErr w:type="gramStart"/>
      <w:r>
        <w:t>tickets</w:t>
      </w:r>
      <w:proofErr w:type="spellEnd"/>
      <w:r>
        <w:t>(</w:t>
      </w:r>
      <w:proofErr w:type="gramEnd"/>
      <w:r>
        <w:t>).</w:t>
      </w:r>
    </w:p>
    <w:p w14:paraId="5BE19096" w14:textId="4D09AB9A" w:rsidR="00A61EAE" w:rsidRDefault="00A61EAE" w:rsidP="007D2928">
      <w:pPr>
        <w:pStyle w:val="ListParagraph"/>
        <w:numPr>
          <w:ilvl w:val="2"/>
          <w:numId w:val="22"/>
        </w:numPr>
      </w:pPr>
      <w:r>
        <w:t>Print a space</w:t>
      </w:r>
      <w:r w:rsidR="007D2928">
        <w:t xml:space="preserve"> and the data.</w:t>
      </w:r>
    </w:p>
    <w:p w14:paraId="6088B3E9" w14:textId="620F26F5" w:rsidR="004D3119" w:rsidRPr="004D3119" w:rsidRDefault="004D3119" w:rsidP="004D3119">
      <w:pPr>
        <w:pStyle w:val="ListParagraph"/>
        <w:numPr>
          <w:ilvl w:val="1"/>
          <w:numId w:val="22"/>
        </w:numPr>
      </w:pPr>
      <w:r>
        <w:t>Returns:</w:t>
      </w:r>
      <w:r w:rsidR="007D2928">
        <w:t xml:space="preserve"> None</w:t>
      </w:r>
    </w:p>
    <w:p w14:paraId="6132E351" w14:textId="69DAE830" w:rsidR="004D3119" w:rsidRDefault="000A79C5" w:rsidP="004D3119">
      <w:pPr>
        <w:ind w:firstLine="0"/>
      </w:pPr>
      <w:r w:rsidRPr="0016222A">
        <w:rPr>
          <w:b/>
          <w:bCs/>
        </w:rPr>
        <w:t>Logical Steps:</w:t>
      </w:r>
    </w:p>
    <w:p w14:paraId="58A8BE80" w14:textId="1458CA97" w:rsidR="004D3119" w:rsidRDefault="007D2928" w:rsidP="004D3119">
      <w:pPr>
        <w:pStyle w:val="ListParagraph"/>
        <w:numPr>
          <w:ilvl w:val="0"/>
          <w:numId w:val="23"/>
        </w:numPr>
      </w:pPr>
      <w:r>
        <w:t>Initialize the global variables/constants</w:t>
      </w:r>
    </w:p>
    <w:p w14:paraId="75A3C57E" w14:textId="019DF87F" w:rsidR="007D2928" w:rsidRDefault="007D2928" w:rsidP="004D3119">
      <w:pPr>
        <w:pStyle w:val="ListParagraph"/>
        <w:numPr>
          <w:ilvl w:val="0"/>
          <w:numId w:val="23"/>
        </w:numPr>
      </w:pPr>
      <w:r>
        <w:t>Define the functions</w:t>
      </w:r>
    </w:p>
    <w:p w14:paraId="76B252FA" w14:textId="19E35178" w:rsidR="007D2928" w:rsidRDefault="007D2928" w:rsidP="004D3119">
      <w:pPr>
        <w:pStyle w:val="ListParagraph"/>
        <w:numPr>
          <w:ilvl w:val="0"/>
          <w:numId w:val="23"/>
        </w:numPr>
      </w:pPr>
      <w:r>
        <w:t>Call the main function</w:t>
      </w:r>
    </w:p>
    <w:p w14:paraId="1A86E8F3" w14:textId="51A41D9B" w:rsidR="007D2928" w:rsidRPr="004D3119" w:rsidRDefault="007D2928" w:rsidP="004D3119">
      <w:pPr>
        <w:pStyle w:val="ListParagraph"/>
        <w:numPr>
          <w:ilvl w:val="0"/>
          <w:numId w:val="23"/>
        </w:numPr>
      </w:pPr>
      <w:r>
        <w:t xml:space="preserve">The </w:t>
      </w:r>
      <w:proofErr w:type="spellStart"/>
      <w:r>
        <w:t>sell_</w:t>
      </w:r>
      <w:proofErr w:type="gramStart"/>
      <w:r>
        <w:t>tickets</w:t>
      </w:r>
      <w:proofErr w:type="spellEnd"/>
      <w:r>
        <w:t>(</w:t>
      </w:r>
      <w:proofErr w:type="gramEnd"/>
      <w:r>
        <w:t>) function is called within the main function.</w:t>
      </w:r>
    </w:p>
    <w:p w14:paraId="21AC6DF8" w14:textId="344AA546" w:rsidR="0016222A" w:rsidRPr="004D3119" w:rsidRDefault="0016222A" w:rsidP="000A79C5">
      <w:pPr>
        <w:ind w:firstLine="0"/>
      </w:pPr>
      <w:r>
        <w:rPr>
          <w:b/>
          <w:bCs/>
        </w:rPr>
        <w:t>Repository Link:</w:t>
      </w:r>
      <w:r w:rsidR="004D3119">
        <w:t xml:space="preserve"> </w:t>
      </w:r>
      <w:hyperlink r:id="rId9" w:history="1">
        <w:r w:rsidR="00B75BC3" w:rsidRPr="00B75BC3">
          <w:rPr>
            <w:rStyle w:val="Hyperlink"/>
          </w:rPr>
          <w:t>https://github.com/7aaden/</w:t>
        </w:r>
        <w:r w:rsidR="00B75BC3" w:rsidRPr="00B75BC3">
          <w:rPr>
            <w:rStyle w:val="Hyperlink"/>
          </w:rPr>
          <w:t>C</w:t>
        </w:r>
        <w:r w:rsidR="00B75BC3" w:rsidRPr="00B75BC3">
          <w:rPr>
            <w:rStyle w:val="Hyperlink"/>
          </w:rPr>
          <w:t>OP2373-Semester-1</w:t>
        </w:r>
      </w:hyperlink>
    </w:p>
    <w:p w14:paraId="1A1996BD" w14:textId="20BDE7A7" w:rsidR="0016222A" w:rsidRDefault="0016222A" w:rsidP="000A79C5">
      <w:pPr>
        <w:ind w:firstLine="0"/>
        <w:rPr>
          <w:b/>
          <w:bCs/>
        </w:rPr>
      </w:pPr>
      <w:r>
        <w:rPr>
          <w:b/>
          <w:bCs/>
        </w:rPr>
        <w:t>Output Screenshot:</w:t>
      </w:r>
    </w:p>
    <w:p w14:paraId="25D43454" w14:textId="52B6CA0A" w:rsidR="00B75BC3" w:rsidRPr="0016222A" w:rsidRDefault="00B75BC3" w:rsidP="000A79C5">
      <w:pPr>
        <w:ind w:firstLine="0"/>
      </w:pPr>
      <w:r w:rsidRPr="00B75BC3">
        <w:lastRenderedPageBreak/>
        <w:drawing>
          <wp:inline distT="0" distB="0" distL="0" distR="0" wp14:anchorId="4971B853" wp14:editId="25CA65F5">
            <wp:extent cx="5943600" cy="3321050"/>
            <wp:effectExtent l="0" t="0" r="0" b="0"/>
            <wp:docPr id="1629045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45011" name=""/>
                    <pic:cNvPicPr/>
                  </pic:nvPicPr>
                  <pic:blipFill>
                    <a:blip r:embed="rId10"/>
                    <a:stretch>
                      <a:fillRect/>
                    </a:stretch>
                  </pic:blipFill>
                  <pic:spPr>
                    <a:xfrm>
                      <a:off x="0" y="0"/>
                      <a:ext cx="5943600" cy="3321050"/>
                    </a:xfrm>
                    <a:prstGeom prst="rect">
                      <a:avLst/>
                    </a:prstGeom>
                  </pic:spPr>
                </pic:pic>
              </a:graphicData>
            </a:graphic>
          </wp:inline>
        </w:drawing>
      </w:r>
    </w:p>
    <w:p w14:paraId="56DCDFE6" w14:textId="77777777" w:rsidR="000A79C5" w:rsidRDefault="000A79C5" w:rsidP="000A79C5">
      <w:pPr>
        <w:ind w:firstLine="0"/>
      </w:pPr>
    </w:p>
    <w:p w14:paraId="7C0001EF" w14:textId="77777777" w:rsidR="000A79C5" w:rsidRDefault="000A79C5" w:rsidP="000A79C5"/>
    <w:p w14:paraId="536B984C" w14:textId="772DCA96" w:rsidR="000A79C5" w:rsidRPr="000A79C5" w:rsidRDefault="000A79C5" w:rsidP="000A79C5"/>
    <w:sectPr w:rsidR="000A79C5" w:rsidRPr="000A79C5">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01507" w14:textId="77777777" w:rsidR="00B3524B" w:rsidRDefault="00B3524B">
      <w:pPr>
        <w:spacing w:line="240" w:lineRule="auto"/>
      </w:pPr>
      <w:r>
        <w:separator/>
      </w:r>
    </w:p>
  </w:endnote>
  <w:endnote w:type="continuationSeparator" w:id="0">
    <w:p w14:paraId="3A47D8D6" w14:textId="77777777" w:rsidR="00B3524B" w:rsidRDefault="00B352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9AC6D" w14:textId="77777777" w:rsidR="000A79C5" w:rsidRDefault="000A79C5" w:rsidP="000A79C5">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E63B8" w14:textId="77777777" w:rsidR="00B3524B" w:rsidRDefault="00B3524B">
      <w:pPr>
        <w:spacing w:line="240" w:lineRule="auto"/>
      </w:pPr>
      <w:r>
        <w:separator/>
      </w:r>
    </w:p>
  </w:footnote>
  <w:footnote w:type="continuationSeparator" w:id="0">
    <w:p w14:paraId="4C65B8AD" w14:textId="77777777" w:rsidR="00B3524B" w:rsidRDefault="00B352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E36A8" w14:textId="79CC0B5B" w:rsidR="00080C97" w:rsidRDefault="00000000">
    <w:pPr>
      <w:pStyle w:val="Header"/>
    </w:pPr>
    <w:sdt>
      <w:sdtPr>
        <w:alias w:val="Last Name:"/>
        <w:tag w:val="Last Name:"/>
        <w:id w:val="1658178901"/>
        <w:placeholder>
          <w:docPart w:val="033825E4D8A24DF69C2909671277745D"/>
        </w:placeholder>
        <w:dataBinding w:prefixMappings="xmlns:ns0='http://schemas.microsoft.com/office/2006/coverPageProps' " w:xpath="/ns0:CoverPageProperties[1]/ns0:Abstract[1]" w:storeItemID="{55AF091B-3C7A-41E3-B477-F2FDAA23CFDA}"/>
        <w15:appearance w15:val="hidden"/>
        <w:text/>
      </w:sdtPr>
      <w:sdtContent>
        <w:proofErr w:type="spellStart"/>
        <w:r w:rsidR="000A79C5">
          <w:t>Abarintos</w:t>
        </w:r>
        <w:proofErr w:type="spellEnd"/>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8F1CA" w14:textId="04CF4B7B" w:rsidR="00080C97" w:rsidRDefault="00000000">
    <w:pPr>
      <w:pStyle w:val="Header"/>
    </w:pPr>
    <w:sdt>
      <w:sdtPr>
        <w:alias w:val="Last Name:"/>
        <w:tag w:val="Last Name:"/>
        <w:id w:val="-348181431"/>
        <w:placeholder>
          <w:docPart w:val="561BAB93DE134121B828AEE0B98C4CBB"/>
        </w:placeholder>
        <w:dataBinding w:prefixMappings="xmlns:ns0='http://schemas.microsoft.com/office/2006/coverPageProps' " w:xpath="/ns0:CoverPageProperties[1]/ns0:Abstract[1]" w:storeItemID="{55AF091B-3C7A-41E3-B477-F2FDAA23CFDA}"/>
        <w15:appearance w15:val="hidden"/>
        <w:text/>
      </w:sdtPr>
      <w:sdtContent>
        <w:proofErr w:type="spellStart"/>
        <w:r w:rsidR="000A79C5">
          <w:t>Abarintos</w:t>
        </w:r>
        <w:proofErr w:type="spellEnd"/>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2E3CF1"/>
    <w:multiLevelType w:val="hybridMultilevel"/>
    <w:tmpl w:val="5E60EA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51F0DCA"/>
    <w:multiLevelType w:val="hybridMultilevel"/>
    <w:tmpl w:val="4D4CB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DF60C0E"/>
    <w:multiLevelType w:val="hybridMultilevel"/>
    <w:tmpl w:val="81EA93FC"/>
    <w:lvl w:ilvl="0" w:tplc="8CE4A4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9F6271"/>
    <w:multiLevelType w:val="hybridMultilevel"/>
    <w:tmpl w:val="8AD45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B2410CE"/>
    <w:multiLevelType w:val="hybridMultilevel"/>
    <w:tmpl w:val="E87E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8F630F"/>
    <w:multiLevelType w:val="hybridMultilevel"/>
    <w:tmpl w:val="2A8CA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13339"/>
    <w:multiLevelType w:val="hybridMultilevel"/>
    <w:tmpl w:val="898E8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B1B5787"/>
    <w:multiLevelType w:val="multilevel"/>
    <w:tmpl w:val="4572ABF8"/>
    <w:numStyleLink w:val="MLAOutline"/>
  </w:abstractNum>
  <w:abstractNum w:abstractNumId="23"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88223095">
    <w:abstractNumId w:val="9"/>
  </w:num>
  <w:num w:numId="2" w16cid:durableId="1710833873">
    <w:abstractNumId w:val="7"/>
  </w:num>
  <w:num w:numId="3" w16cid:durableId="1096482946">
    <w:abstractNumId w:val="6"/>
  </w:num>
  <w:num w:numId="4" w16cid:durableId="1643533647">
    <w:abstractNumId w:val="5"/>
  </w:num>
  <w:num w:numId="5" w16cid:durableId="1499732417">
    <w:abstractNumId w:val="4"/>
  </w:num>
  <w:num w:numId="6" w16cid:durableId="904800474">
    <w:abstractNumId w:val="8"/>
  </w:num>
  <w:num w:numId="7" w16cid:durableId="1039207959">
    <w:abstractNumId w:val="3"/>
  </w:num>
  <w:num w:numId="8" w16cid:durableId="1279411105">
    <w:abstractNumId w:val="2"/>
  </w:num>
  <w:num w:numId="9" w16cid:durableId="1924953617">
    <w:abstractNumId w:val="1"/>
  </w:num>
  <w:num w:numId="10" w16cid:durableId="630016319">
    <w:abstractNumId w:val="0"/>
  </w:num>
  <w:num w:numId="11" w16cid:durableId="1943294710">
    <w:abstractNumId w:val="15"/>
  </w:num>
  <w:num w:numId="12" w16cid:durableId="1390113303">
    <w:abstractNumId w:val="21"/>
  </w:num>
  <w:num w:numId="13" w16cid:durableId="182329236">
    <w:abstractNumId w:val="22"/>
  </w:num>
  <w:num w:numId="14" w16cid:durableId="306475626">
    <w:abstractNumId w:val="20"/>
  </w:num>
  <w:num w:numId="15" w16cid:durableId="2122794439">
    <w:abstractNumId w:val="12"/>
  </w:num>
  <w:num w:numId="16" w16cid:durableId="1331249394">
    <w:abstractNumId w:val="16"/>
  </w:num>
  <w:num w:numId="17" w16cid:durableId="1042636248">
    <w:abstractNumId w:val="23"/>
  </w:num>
  <w:num w:numId="18" w16cid:durableId="1813135899">
    <w:abstractNumId w:val="13"/>
  </w:num>
  <w:num w:numId="19" w16cid:durableId="1862277081">
    <w:abstractNumId w:val="14"/>
  </w:num>
  <w:num w:numId="20" w16cid:durableId="1197504341">
    <w:abstractNumId w:val="18"/>
  </w:num>
  <w:num w:numId="21" w16cid:durableId="846285845">
    <w:abstractNumId w:val="10"/>
  </w:num>
  <w:num w:numId="22" w16cid:durableId="212234975">
    <w:abstractNumId w:val="11"/>
  </w:num>
  <w:num w:numId="23" w16cid:durableId="868490286">
    <w:abstractNumId w:val="19"/>
  </w:num>
  <w:num w:numId="24" w16cid:durableId="14443000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C5"/>
    <w:rsid w:val="0003401A"/>
    <w:rsid w:val="00080C97"/>
    <w:rsid w:val="000A79C5"/>
    <w:rsid w:val="00157620"/>
    <w:rsid w:val="0016222A"/>
    <w:rsid w:val="002470EF"/>
    <w:rsid w:val="002E4C8F"/>
    <w:rsid w:val="0034643D"/>
    <w:rsid w:val="003E748F"/>
    <w:rsid w:val="004D3119"/>
    <w:rsid w:val="004E53A2"/>
    <w:rsid w:val="006A64A8"/>
    <w:rsid w:val="007D2928"/>
    <w:rsid w:val="007D4B2F"/>
    <w:rsid w:val="008C16C1"/>
    <w:rsid w:val="00965112"/>
    <w:rsid w:val="00974A10"/>
    <w:rsid w:val="00A61EAE"/>
    <w:rsid w:val="00AB1E45"/>
    <w:rsid w:val="00B3524B"/>
    <w:rsid w:val="00B75BC3"/>
    <w:rsid w:val="00B82F8F"/>
    <w:rsid w:val="00BD3A4E"/>
    <w:rsid w:val="00C26420"/>
    <w:rsid w:val="00C850DF"/>
    <w:rsid w:val="00D20AEB"/>
    <w:rsid w:val="00E04C61"/>
    <w:rsid w:val="00EC2FE4"/>
    <w:rsid w:val="00EE5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BB242"/>
  <w15:chartTrackingRefBased/>
  <w15:docId w15:val="{E4E3C86D-50AB-43C3-8010-AC9EE6E7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8C16C1"/>
    <w:pPr>
      <w:ind w:left="720"/>
      <w:contextualSpacing/>
    </w:pPr>
  </w:style>
  <w:style w:type="character" w:styleId="Hyperlink">
    <w:name w:val="Hyperlink"/>
    <w:basedOn w:val="DefaultParagraphFont"/>
    <w:uiPriority w:val="99"/>
    <w:unhideWhenUsed/>
    <w:rsid w:val="00B75BC3"/>
    <w:rPr>
      <w:color w:val="5F5F5F" w:themeColor="hyperlink"/>
      <w:u w:val="single"/>
    </w:rPr>
  </w:style>
  <w:style w:type="character" w:styleId="UnresolvedMention">
    <w:name w:val="Unresolved Mention"/>
    <w:basedOn w:val="DefaultParagraphFont"/>
    <w:uiPriority w:val="99"/>
    <w:semiHidden/>
    <w:unhideWhenUsed/>
    <w:rsid w:val="00B75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7aaden/COP2373-Semester-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den\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61BAB93DE134121B828AEE0B98C4CBB"/>
        <w:category>
          <w:name w:val="General"/>
          <w:gallery w:val="placeholder"/>
        </w:category>
        <w:types>
          <w:type w:val="bbPlcHdr"/>
        </w:types>
        <w:behaviors>
          <w:behavior w:val="content"/>
        </w:behaviors>
        <w:guid w:val="{7CD83135-354F-4127-A8B4-C05790CA70AE}"/>
      </w:docPartPr>
      <w:docPartBody>
        <w:p w:rsidR="006842B0" w:rsidRDefault="006842B0">
          <w:pPr>
            <w:pStyle w:val="561BAB93DE134121B828AEE0B98C4CBB"/>
          </w:pPr>
          <w:r>
            <w:t>Table data</w:t>
          </w:r>
        </w:p>
      </w:docPartBody>
    </w:docPart>
    <w:docPart>
      <w:docPartPr>
        <w:name w:val="033825E4D8A24DF69C2909671277745D"/>
        <w:category>
          <w:name w:val="General"/>
          <w:gallery w:val="placeholder"/>
        </w:category>
        <w:types>
          <w:type w:val="bbPlcHdr"/>
        </w:types>
        <w:behaviors>
          <w:behavior w:val="content"/>
        </w:behaviors>
        <w:guid w:val="{CE418877-322E-4192-9F9C-32DAB8F5F3BD}"/>
      </w:docPartPr>
      <w:docPartBody>
        <w:p w:rsidR="006842B0" w:rsidRDefault="006842B0">
          <w:pPr>
            <w:pStyle w:val="033825E4D8A24DF69C2909671277745D"/>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B0"/>
    <w:rsid w:val="00157620"/>
    <w:rsid w:val="002470EF"/>
    <w:rsid w:val="006842B0"/>
    <w:rsid w:val="00714A32"/>
    <w:rsid w:val="00AC1498"/>
    <w:rsid w:val="00D20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561BAB93DE134121B828AEE0B98C4CBB">
    <w:name w:val="561BAB93DE134121B828AEE0B98C4CBB"/>
  </w:style>
  <w:style w:type="paragraph" w:customStyle="1" w:styleId="033825E4D8A24DF69C2909671277745D">
    <w:name w:val="033825E4D8A24DF69C29096712777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Abarintos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194</TotalTime>
  <Pages>4</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aaden</dc:creator>
  <cp:keywords/>
  <dc:description/>
  <cp:lastModifiedBy>aaden a</cp:lastModifiedBy>
  <cp:revision>5</cp:revision>
  <dcterms:created xsi:type="dcterms:W3CDTF">2025-08-29T17:40:00Z</dcterms:created>
  <dcterms:modified xsi:type="dcterms:W3CDTF">2025-08-31T23:04:00Z</dcterms:modified>
</cp:coreProperties>
</file>